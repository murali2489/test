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Project Based Learning:"/>
        <w:tag w:val="Project Based Learning:"/>
        <w:id w:val="1774592350"/>
        <w:placeholder>
          <w:docPart w:val="7DDCCD2E3E7046B997C3A0CCE2ADEC6E"/>
        </w:placeholder>
        <w:temporary/>
        <w:showingPlcHdr/>
        <w15:appearance w15:val="hidden"/>
      </w:sdtPr>
      <w:sdtEndPr/>
      <w:sdtContent>
        <w:p w14:paraId="20F7D0E5" w14:textId="77777777" w:rsidR="00076856" w:rsidRPr="00874AA1" w:rsidRDefault="00874AA1" w:rsidP="00874AA1">
          <w:pPr>
            <w:pStyle w:val="Title"/>
          </w:pPr>
          <w:r w:rsidRPr="00874AA1">
            <w:t>Project Based Learning:</w:t>
          </w:r>
        </w:p>
      </w:sdtContent>
    </w:sdt>
    <w:p w14:paraId="5E15A6CC" w14:textId="0A140CC4" w:rsidR="00076856" w:rsidRPr="00874AA1" w:rsidRDefault="002914C5" w:rsidP="00874AA1">
      <w:pPr>
        <w:pStyle w:val="Title"/>
      </w:pPr>
      <w:r>
        <w:t>React</w:t>
      </w:r>
    </w:p>
    <w:p w14:paraId="7FACD67E" w14:textId="77777777" w:rsidR="00563FE4" w:rsidRPr="00874AA1" w:rsidRDefault="00D81557" w:rsidP="00874AA1">
      <w:pPr>
        <w:pStyle w:val="Heading1"/>
      </w:pPr>
      <w:sdt>
        <w:sdtPr>
          <w:alias w:val="Project Overview:"/>
          <w:tag w:val="Project Overview:"/>
          <w:id w:val="-231312045"/>
          <w:placeholder>
            <w:docPart w:val="7BDFF78A9F7A4058B4BA59FFD21C0A2F"/>
          </w:placeholder>
          <w:temporary/>
          <w:showingPlcHdr/>
          <w15:appearance w15:val="hidden"/>
        </w:sdtPr>
        <w:sdtEndPr/>
        <w:sdtContent>
          <w:r w:rsidR="00874AA1" w:rsidRPr="00874AA1">
            <w:t>Project Overview:</w:t>
          </w:r>
        </w:sdtContent>
      </w:sdt>
    </w:p>
    <w:p w14:paraId="24AD9FAE" w14:textId="0C899E76" w:rsidR="00563FE4" w:rsidRPr="00874AA1" w:rsidRDefault="00B220CE" w:rsidP="00874AA1">
      <w:r>
        <w:t>Understanding React Framework</w:t>
      </w:r>
    </w:p>
    <w:p w14:paraId="33D38C16" w14:textId="07AA9318" w:rsidR="00563FE4" w:rsidRPr="00874AA1" w:rsidRDefault="00C65AC4" w:rsidP="00874AA1">
      <w:pPr>
        <w:pStyle w:val="Heading1"/>
      </w:pPr>
      <w:r>
        <w:t>Installation:</w:t>
      </w:r>
    </w:p>
    <w:p w14:paraId="55B1F278" w14:textId="567C1FF5" w:rsidR="00563FE4" w:rsidRPr="00874AA1" w:rsidRDefault="00C65AC4" w:rsidP="00874AA1">
      <w:pPr>
        <w:pStyle w:val="ListBullet"/>
      </w:pPr>
      <w:r>
        <w:t>Have Node in your machine</w:t>
      </w:r>
    </w:p>
    <w:p w14:paraId="26AFD490" w14:textId="6E5A7AE8" w:rsidR="001E3ADA" w:rsidRDefault="00C65AC4" w:rsidP="00874AA1">
      <w:pPr>
        <w:pStyle w:val="ListBullet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-g </w:t>
      </w:r>
      <w:hyperlink r:id="rId10" w:history="1">
        <w:r w:rsidR="00F63C1D" w:rsidRPr="00D777EA">
          <w:rPr>
            <w:rStyle w:val="Hyperlink"/>
          </w:rPr>
          <w:t>create-react-app@1.5.2</w:t>
        </w:r>
      </w:hyperlink>
    </w:p>
    <w:p w14:paraId="2FA57723" w14:textId="47A0ED63" w:rsidR="00F63C1D" w:rsidRPr="00874AA1" w:rsidRDefault="00F63C1D" w:rsidP="00874AA1">
      <w:pPr>
        <w:pStyle w:val="ListBullet"/>
      </w:pPr>
      <w:r>
        <w:t xml:space="preserve">Add path to environment variables : </w:t>
      </w:r>
      <w:r w:rsidRPr="00F63C1D">
        <w:t>C:\Users\mural\AppData\Roaming\npm</w:t>
      </w:r>
    </w:p>
    <w:p w14:paraId="427A7287" w14:textId="33AD85DC" w:rsidR="00563FE4" w:rsidRPr="00874AA1" w:rsidRDefault="00563FE4" w:rsidP="00F63C1D">
      <w:pPr>
        <w:pStyle w:val="ListBullet"/>
        <w:numPr>
          <w:ilvl w:val="0"/>
          <w:numId w:val="0"/>
        </w:numPr>
        <w:ind w:left="720"/>
      </w:pPr>
    </w:p>
    <w:p w14:paraId="6E887331" w14:textId="339AB4B8" w:rsidR="00563FE4" w:rsidRPr="00874AA1" w:rsidRDefault="00B370D8" w:rsidP="00874AA1">
      <w:pPr>
        <w:pStyle w:val="Heading1"/>
      </w:pPr>
      <w:r>
        <w:t>Create first App</w:t>
      </w:r>
    </w:p>
    <w:p w14:paraId="03B809F4" w14:textId="6D80B872" w:rsidR="001E3ADA" w:rsidRPr="00874AA1" w:rsidRDefault="00B370D8" w:rsidP="00874AA1">
      <w:pPr>
        <w:pStyle w:val="ListBullet"/>
      </w:pPr>
      <w:r>
        <w:t xml:space="preserve">Create-react-app </w:t>
      </w:r>
      <w:proofErr w:type="spellStart"/>
      <w:r>
        <w:t>helloworld</w:t>
      </w:r>
      <w:proofErr w:type="spellEnd"/>
    </w:p>
    <w:p w14:paraId="46627F87" w14:textId="74287C82" w:rsidR="001E3ADA" w:rsidRPr="00874AA1" w:rsidRDefault="00DA5C31" w:rsidP="00874AA1">
      <w:pPr>
        <w:pStyle w:val="ListBullet"/>
      </w:pPr>
      <w:proofErr w:type="spellStart"/>
      <w:r>
        <w:t>n</w:t>
      </w:r>
      <w:r w:rsidR="001E4779">
        <w:t>pm</w:t>
      </w:r>
      <w:proofErr w:type="spellEnd"/>
      <w:r w:rsidR="001E4779">
        <w:t xml:space="preserve"> start</w:t>
      </w:r>
    </w:p>
    <w:p w14:paraId="4BC32620" w14:textId="77777777" w:rsidR="001E3ADA" w:rsidRPr="00874AA1" w:rsidRDefault="00D81557" w:rsidP="00874AA1">
      <w:pPr>
        <w:pStyle w:val="ListBullet"/>
      </w:pPr>
      <w:sdt>
        <w:sdtPr>
          <w:alias w:val="List objectives here:"/>
          <w:tag w:val="List objectives here:"/>
          <w:id w:val="68625387"/>
          <w:placeholder>
            <w:docPart w:val="200DC17C40DE4533836650E35C3C2819"/>
          </w:placeholder>
          <w:temporary/>
          <w:showingPlcHdr/>
          <w15:appearance w15:val="hidden"/>
        </w:sdtPr>
        <w:sdtEndPr/>
        <w:sdtContent>
          <w:r w:rsidR="00874AA1" w:rsidRPr="00874AA1">
            <w:t>List objectives here</w:t>
          </w:r>
        </w:sdtContent>
      </w:sdt>
    </w:p>
    <w:p w14:paraId="189A696D" w14:textId="11E0249D" w:rsidR="00563FE4" w:rsidRPr="00874AA1" w:rsidRDefault="004A4254" w:rsidP="00874AA1">
      <w:pPr>
        <w:pStyle w:val="Heading1"/>
      </w:pPr>
      <w:proofErr w:type="spellStart"/>
      <w:r>
        <w:t>ShortCuts</w:t>
      </w:r>
      <w:proofErr w:type="spellEnd"/>
    </w:p>
    <w:p w14:paraId="76CB3F3B" w14:textId="31858AD2" w:rsidR="001E3ADA" w:rsidRPr="00874AA1" w:rsidRDefault="001F7495" w:rsidP="00874AA1">
      <w:pPr>
        <w:pStyle w:val="Normal-Indented"/>
      </w:pPr>
      <w:r>
        <w:t xml:space="preserve">IMRC </w:t>
      </w:r>
    </w:p>
    <w:p w14:paraId="6E45A2F5" w14:textId="5A1FEB7B" w:rsidR="00481FAD" w:rsidRPr="00874AA1" w:rsidRDefault="001F7495" w:rsidP="00874AA1">
      <w:pPr>
        <w:pStyle w:val="Normal-Indented"/>
      </w:pPr>
      <w:r>
        <w:t>CC</w:t>
      </w:r>
    </w:p>
    <w:p w14:paraId="008979D5" w14:textId="263CCA20" w:rsidR="00563FE4" w:rsidRPr="00874AA1" w:rsidRDefault="001F7495" w:rsidP="00874AA1">
      <w:pPr>
        <w:pStyle w:val="Normal-Indented"/>
      </w:pPr>
      <w:proofErr w:type="spellStart"/>
      <w:r>
        <w:t>Control+D</w:t>
      </w:r>
      <w:proofErr w:type="spellEnd"/>
      <w:r>
        <w:t xml:space="preserve"> Multi Curso</w:t>
      </w:r>
      <w:r w:rsidR="007F61A9">
        <w:t>r</w:t>
      </w:r>
    </w:p>
    <w:p w14:paraId="3513985A" w14:textId="452B272F" w:rsidR="00563FE4" w:rsidRPr="00874AA1" w:rsidRDefault="00577522" w:rsidP="00874AA1">
      <w:pPr>
        <w:pStyle w:val="Heading1"/>
      </w:pPr>
      <w:r>
        <w:t>Lessons Learned</w:t>
      </w:r>
    </w:p>
    <w:p w14:paraId="4BC88279" w14:textId="2A7736E4" w:rsidR="00563FE4" w:rsidRPr="00874AA1" w:rsidRDefault="00577522" w:rsidP="00874AA1">
      <w:r>
        <w:t>If the Key and Value pair are same you can use like {</w:t>
      </w:r>
      <w:proofErr w:type="spellStart"/>
      <w:r>
        <w:t>KeyValue</w:t>
      </w:r>
      <w:proofErr w:type="spellEnd"/>
      <w:r>
        <w:t>}</w:t>
      </w:r>
      <w:r w:rsidR="00C756F9">
        <w:t xml:space="preserve"> instead of {</w:t>
      </w:r>
      <w:proofErr w:type="spellStart"/>
      <w:r w:rsidR="00C756F9">
        <w:t>KeyValue:KeyValue</w:t>
      </w:r>
      <w:proofErr w:type="spellEnd"/>
      <w:r w:rsidR="00C756F9">
        <w:t>}</w:t>
      </w:r>
    </w:p>
    <w:p w14:paraId="66422FC3" w14:textId="21AAB613" w:rsidR="00563FE4" w:rsidRPr="00874AA1" w:rsidRDefault="00740864" w:rsidP="00874AA1">
      <w:pPr>
        <w:pStyle w:val="Heading1"/>
      </w:pPr>
      <w:proofErr w:type="spellStart"/>
      <w:r>
        <w:t>PolyFill</w:t>
      </w:r>
      <w:proofErr w:type="spellEnd"/>
    </w:p>
    <w:p w14:paraId="142F3F3B" w14:textId="614D4F10" w:rsidR="005244D5" w:rsidRDefault="00740864" w:rsidP="00874AA1">
      <w:r>
        <w:t>Initially Joi-Browser didn’t work in IE 11 . I have added babel-</w:t>
      </w:r>
      <w:proofErr w:type="spellStart"/>
      <w:r>
        <w:t>polyfill</w:t>
      </w:r>
      <w:proofErr w:type="spellEnd"/>
      <w:r>
        <w:t xml:space="preserve"> in app.js which resolved the issue . Code Snippet below.</w:t>
      </w:r>
    </w:p>
    <w:p w14:paraId="6DDF10C5" w14:textId="28A215CD" w:rsidR="00740864" w:rsidRPr="00874AA1" w:rsidRDefault="00740864" w:rsidP="00874A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2B29F1" wp14:editId="63B5C987">
                <wp:simplePos x="0" y="0"/>
                <wp:positionH relativeFrom="column">
                  <wp:posOffset>-152400</wp:posOffset>
                </wp:positionH>
                <wp:positionV relativeFrom="paragraph">
                  <wp:posOffset>81280</wp:posOffset>
                </wp:positionV>
                <wp:extent cx="4288155" cy="561975"/>
                <wp:effectExtent l="0" t="0" r="1714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815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09C11" w14:textId="03D4F558" w:rsidR="00740864" w:rsidRPr="00740864" w:rsidRDefault="00740864" w:rsidP="00740864">
                            <w:pPr>
                              <w:shd w:val="clear" w:color="auto" w:fill="292D3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A6ACCD"/>
                                <w:sz w:val="21"/>
                                <w:szCs w:val="21"/>
                                <w:lang w:bidi="ta-IN"/>
                              </w:rPr>
                            </w:pPr>
                            <w:r w:rsidRPr="0074086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9DDFF"/>
                                <w:sz w:val="21"/>
                                <w:szCs w:val="21"/>
                                <w:lang w:bidi="ta-IN"/>
                              </w:rPr>
                              <w:t>import</w:t>
                            </w:r>
                            <w:r w:rsidRPr="00740864">
                              <w:rPr>
                                <w:rFonts w:ascii="Consolas" w:eastAsia="Times New Roman" w:hAnsi="Consolas" w:cs="Times New Roman"/>
                                <w:color w:val="A6ACCD"/>
                                <w:sz w:val="21"/>
                                <w:szCs w:val="21"/>
                                <w:lang w:bidi="ta-IN"/>
                              </w:rPr>
                              <w:t> React</w:t>
                            </w:r>
                            <w:r w:rsidRPr="0074086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bidi="ta-IN"/>
                              </w:rPr>
                              <w:t>,</w:t>
                            </w:r>
                            <w:r w:rsidRPr="00740864">
                              <w:rPr>
                                <w:rFonts w:ascii="Consolas" w:eastAsia="Times New Roman" w:hAnsi="Consolas" w:cs="Times New Roman"/>
                                <w:color w:val="A6ACCD"/>
                                <w:sz w:val="21"/>
                                <w:szCs w:val="21"/>
                                <w:lang w:bidi="ta-IN"/>
                              </w:rPr>
                              <w:t> </w:t>
                            </w:r>
                            <w:r w:rsidRPr="0074086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bidi="ta-IN"/>
                              </w:rPr>
                              <w:t>{</w:t>
                            </w:r>
                            <w:r w:rsidRPr="00740864">
                              <w:rPr>
                                <w:rFonts w:ascii="Consolas" w:eastAsia="Times New Roman" w:hAnsi="Consolas" w:cs="Times New Roman"/>
                                <w:color w:val="A6ACCD"/>
                                <w:sz w:val="21"/>
                                <w:szCs w:val="21"/>
                                <w:lang w:bidi="ta-IN"/>
                              </w:rPr>
                              <w:t> Component </w:t>
                            </w:r>
                            <w:r w:rsidRPr="0074086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bidi="ta-IN"/>
                              </w:rPr>
                              <w:t>}</w:t>
                            </w:r>
                            <w:r w:rsidRPr="00740864">
                              <w:rPr>
                                <w:rFonts w:ascii="Consolas" w:eastAsia="Times New Roman" w:hAnsi="Consolas" w:cs="Times New Roman"/>
                                <w:color w:val="A6ACCD"/>
                                <w:sz w:val="21"/>
                                <w:szCs w:val="21"/>
                                <w:lang w:bidi="ta-IN"/>
                              </w:rPr>
                              <w:t> </w:t>
                            </w:r>
                            <w:r w:rsidRPr="0074086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9DDFF"/>
                                <w:sz w:val="21"/>
                                <w:szCs w:val="21"/>
                                <w:lang w:bidi="ta-IN"/>
                              </w:rPr>
                              <w:t>from</w:t>
                            </w:r>
                            <w:r w:rsidRPr="00740864">
                              <w:rPr>
                                <w:rFonts w:ascii="Consolas" w:eastAsia="Times New Roman" w:hAnsi="Consolas" w:cs="Times New Roman"/>
                                <w:color w:val="A6ACCD"/>
                                <w:sz w:val="21"/>
                                <w:szCs w:val="21"/>
                                <w:lang w:bidi="ta-IN"/>
                              </w:rPr>
                              <w:t> </w:t>
                            </w:r>
                            <w:r w:rsidRPr="0074086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bidi="ta-IN"/>
                              </w:rPr>
                              <w:t>"</w:t>
                            </w:r>
                            <w:r w:rsidRPr="00740864">
                              <w:rPr>
                                <w:rFonts w:ascii="Consolas" w:eastAsia="Times New Roman" w:hAnsi="Consolas" w:cs="Times New Roman"/>
                                <w:color w:val="C3E88D"/>
                                <w:sz w:val="21"/>
                                <w:szCs w:val="21"/>
                                <w:lang w:bidi="ta-IN"/>
                              </w:rPr>
                              <w:t>react</w:t>
                            </w:r>
                            <w:r w:rsidRPr="0074086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bidi="ta-IN"/>
                              </w:rPr>
                              <w:t>";</w:t>
                            </w:r>
                          </w:p>
                          <w:p w14:paraId="1D400102" w14:textId="77777777" w:rsidR="00740864" w:rsidRPr="00740864" w:rsidRDefault="00740864" w:rsidP="00740864">
                            <w:pPr>
                              <w:shd w:val="clear" w:color="auto" w:fill="292D3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6ACCD"/>
                                <w:sz w:val="21"/>
                                <w:szCs w:val="21"/>
                                <w:lang w:bidi="ta-IN"/>
                              </w:rPr>
                            </w:pPr>
                            <w:r w:rsidRPr="0074086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9DDFF"/>
                                <w:sz w:val="21"/>
                                <w:szCs w:val="21"/>
                                <w:lang w:bidi="ta-IN"/>
                              </w:rPr>
                              <w:t>import</w:t>
                            </w:r>
                            <w:r w:rsidRPr="00740864">
                              <w:rPr>
                                <w:rFonts w:ascii="Consolas" w:eastAsia="Times New Roman" w:hAnsi="Consolas" w:cs="Times New Roman"/>
                                <w:color w:val="A6ACCD"/>
                                <w:sz w:val="21"/>
                                <w:szCs w:val="21"/>
                                <w:lang w:bidi="ta-IN"/>
                              </w:rPr>
                              <w:t> </w:t>
                            </w:r>
                            <w:r w:rsidRPr="0074086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bidi="ta-IN"/>
                              </w:rPr>
                              <w:t>"</w:t>
                            </w:r>
                            <w:r w:rsidRPr="00740864">
                              <w:rPr>
                                <w:rFonts w:ascii="Consolas" w:eastAsia="Times New Roman" w:hAnsi="Consolas" w:cs="Times New Roman"/>
                                <w:color w:val="C3E88D"/>
                                <w:sz w:val="21"/>
                                <w:szCs w:val="21"/>
                                <w:lang w:bidi="ta-IN"/>
                              </w:rPr>
                              <w:t>babel-polyfill</w:t>
                            </w:r>
                            <w:r w:rsidRPr="00740864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bidi="ta-IN"/>
                              </w:rPr>
                              <w:t>";</w:t>
                            </w:r>
                          </w:p>
                          <w:p w14:paraId="172CB17F" w14:textId="438FEF1D" w:rsidR="00740864" w:rsidRDefault="007408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B29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pt;margin-top:6.4pt;width:337.65pt;height:4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">
                <v:textbox>
                  <w:txbxContent>
                    <w:p w14:paraId="49109C11" w14:textId="03D4F558" w:rsidR="00740864" w:rsidRPr="00740864" w:rsidRDefault="00740864" w:rsidP="00740864">
                      <w:pPr>
                        <w:shd w:val="clear" w:color="auto" w:fill="292D3E"/>
                        <w:spacing w:line="285" w:lineRule="atLeast"/>
                        <w:rPr>
                          <w:rFonts w:ascii="Consolas" w:eastAsia="Times New Roman" w:hAnsi="Consolas" w:cs="Times New Roman"/>
                          <w:color w:val="A6ACCD"/>
                          <w:sz w:val="21"/>
                          <w:szCs w:val="21"/>
                          <w:lang w:bidi="ta-IN"/>
                        </w:rPr>
                      </w:pPr>
                      <w:r w:rsidRPr="00740864">
                        <w:rPr>
                          <w:rFonts w:ascii="Consolas" w:eastAsia="Times New Roman" w:hAnsi="Consolas" w:cs="Times New Roman"/>
                          <w:i/>
                          <w:iCs/>
                          <w:color w:val="89DDFF"/>
                          <w:sz w:val="21"/>
                          <w:szCs w:val="21"/>
                          <w:lang w:bidi="ta-IN"/>
                        </w:rPr>
                        <w:t>import</w:t>
                      </w:r>
                      <w:r w:rsidRPr="00740864">
                        <w:rPr>
                          <w:rFonts w:ascii="Consolas" w:eastAsia="Times New Roman" w:hAnsi="Consolas" w:cs="Times New Roman"/>
                          <w:color w:val="A6ACCD"/>
                          <w:sz w:val="21"/>
                          <w:szCs w:val="21"/>
                          <w:lang w:bidi="ta-IN"/>
                        </w:rPr>
                        <w:t> React</w:t>
                      </w:r>
                      <w:r w:rsidRPr="00740864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bidi="ta-IN"/>
                        </w:rPr>
                        <w:t>,</w:t>
                      </w:r>
                      <w:r w:rsidRPr="00740864">
                        <w:rPr>
                          <w:rFonts w:ascii="Consolas" w:eastAsia="Times New Roman" w:hAnsi="Consolas" w:cs="Times New Roman"/>
                          <w:color w:val="A6ACCD"/>
                          <w:sz w:val="21"/>
                          <w:szCs w:val="21"/>
                          <w:lang w:bidi="ta-IN"/>
                        </w:rPr>
                        <w:t> </w:t>
                      </w:r>
                      <w:r w:rsidRPr="00740864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bidi="ta-IN"/>
                        </w:rPr>
                        <w:t>{</w:t>
                      </w:r>
                      <w:r w:rsidRPr="00740864">
                        <w:rPr>
                          <w:rFonts w:ascii="Consolas" w:eastAsia="Times New Roman" w:hAnsi="Consolas" w:cs="Times New Roman"/>
                          <w:color w:val="A6ACCD"/>
                          <w:sz w:val="21"/>
                          <w:szCs w:val="21"/>
                          <w:lang w:bidi="ta-IN"/>
                        </w:rPr>
                        <w:t> Component </w:t>
                      </w:r>
                      <w:r w:rsidRPr="00740864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bidi="ta-IN"/>
                        </w:rPr>
                        <w:t>}</w:t>
                      </w:r>
                      <w:r w:rsidRPr="00740864">
                        <w:rPr>
                          <w:rFonts w:ascii="Consolas" w:eastAsia="Times New Roman" w:hAnsi="Consolas" w:cs="Times New Roman"/>
                          <w:color w:val="A6ACCD"/>
                          <w:sz w:val="21"/>
                          <w:szCs w:val="21"/>
                          <w:lang w:bidi="ta-IN"/>
                        </w:rPr>
                        <w:t> </w:t>
                      </w:r>
                      <w:r w:rsidRPr="00740864">
                        <w:rPr>
                          <w:rFonts w:ascii="Consolas" w:eastAsia="Times New Roman" w:hAnsi="Consolas" w:cs="Times New Roman"/>
                          <w:i/>
                          <w:iCs/>
                          <w:color w:val="89DDFF"/>
                          <w:sz w:val="21"/>
                          <w:szCs w:val="21"/>
                          <w:lang w:bidi="ta-IN"/>
                        </w:rPr>
                        <w:t>from</w:t>
                      </w:r>
                      <w:r w:rsidRPr="00740864">
                        <w:rPr>
                          <w:rFonts w:ascii="Consolas" w:eastAsia="Times New Roman" w:hAnsi="Consolas" w:cs="Times New Roman"/>
                          <w:color w:val="A6ACCD"/>
                          <w:sz w:val="21"/>
                          <w:szCs w:val="21"/>
                          <w:lang w:bidi="ta-IN"/>
                        </w:rPr>
                        <w:t> </w:t>
                      </w:r>
                      <w:r w:rsidRPr="00740864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bidi="ta-IN"/>
                        </w:rPr>
                        <w:t>"</w:t>
                      </w:r>
                      <w:r w:rsidRPr="00740864">
                        <w:rPr>
                          <w:rFonts w:ascii="Consolas" w:eastAsia="Times New Roman" w:hAnsi="Consolas" w:cs="Times New Roman"/>
                          <w:color w:val="C3E88D"/>
                          <w:sz w:val="21"/>
                          <w:szCs w:val="21"/>
                          <w:lang w:bidi="ta-IN"/>
                        </w:rPr>
                        <w:t>react</w:t>
                      </w:r>
                      <w:r w:rsidRPr="00740864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bidi="ta-IN"/>
                        </w:rPr>
                        <w:t>";</w:t>
                      </w:r>
                    </w:p>
                    <w:p w14:paraId="1D400102" w14:textId="77777777" w:rsidR="00740864" w:rsidRPr="00740864" w:rsidRDefault="00740864" w:rsidP="00740864">
                      <w:pPr>
                        <w:shd w:val="clear" w:color="auto" w:fill="292D3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6ACCD"/>
                          <w:sz w:val="21"/>
                          <w:szCs w:val="21"/>
                          <w:lang w:bidi="ta-IN"/>
                        </w:rPr>
                      </w:pPr>
                      <w:r w:rsidRPr="00740864">
                        <w:rPr>
                          <w:rFonts w:ascii="Consolas" w:eastAsia="Times New Roman" w:hAnsi="Consolas" w:cs="Times New Roman"/>
                          <w:i/>
                          <w:iCs/>
                          <w:color w:val="89DDFF"/>
                          <w:sz w:val="21"/>
                          <w:szCs w:val="21"/>
                          <w:lang w:bidi="ta-IN"/>
                        </w:rPr>
                        <w:t>import</w:t>
                      </w:r>
                      <w:r w:rsidRPr="00740864">
                        <w:rPr>
                          <w:rFonts w:ascii="Consolas" w:eastAsia="Times New Roman" w:hAnsi="Consolas" w:cs="Times New Roman"/>
                          <w:color w:val="A6ACCD"/>
                          <w:sz w:val="21"/>
                          <w:szCs w:val="21"/>
                          <w:lang w:bidi="ta-IN"/>
                        </w:rPr>
                        <w:t> </w:t>
                      </w:r>
                      <w:r w:rsidRPr="00740864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bidi="ta-IN"/>
                        </w:rPr>
                        <w:t>"</w:t>
                      </w:r>
                      <w:r w:rsidRPr="00740864">
                        <w:rPr>
                          <w:rFonts w:ascii="Consolas" w:eastAsia="Times New Roman" w:hAnsi="Consolas" w:cs="Times New Roman"/>
                          <w:color w:val="C3E88D"/>
                          <w:sz w:val="21"/>
                          <w:szCs w:val="21"/>
                          <w:lang w:bidi="ta-IN"/>
                        </w:rPr>
                        <w:t>babel-polyfill</w:t>
                      </w:r>
                      <w:r w:rsidRPr="00740864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bidi="ta-IN"/>
                        </w:rPr>
                        <w:t>";</w:t>
                      </w:r>
                    </w:p>
                    <w:p w14:paraId="172CB17F" w14:textId="438FEF1D" w:rsidR="00740864" w:rsidRDefault="00740864"/>
                  </w:txbxContent>
                </v:textbox>
                <w10:wrap type="square"/>
              </v:shape>
            </w:pict>
          </mc:Fallback>
        </mc:AlternateContent>
      </w:r>
    </w:p>
    <w:p w14:paraId="739989C8" w14:textId="1A14F00E" w:rsidR="00432A3E" w:rsidRPr="00874AA1" w:rsidRDefault="00432A3E" w:rsidP="00874AA1">
      <w:pPr>
        <w:pStyle w:val="Heading2"/>
      </w:pPr>
    </w:p>
    <w:p w14:paraId="6447A535" w14:textId="576F5D12" w:rsidR="00432A3E" w:rsidRPr="00874AA1" w:rsidRDefault="00432A3E" w:rsidP="00874AA1">
      <w:pPr>
        <w:pStyle w:val="Heading3"/>
      </w:pPr>
    </w:p>
    <w:p w14:paraId="2B99BD4B" w14:textId="4C9F2064" w:rsidR="00563FE4" w:rsidRDefault="00642D68" w:rsidP="00874AA1">
      <w:pPr>
        <w:pStyle w:val="Heading1"/>
      </w:pPr>
      <w:r>
        <w:t>Using the [] Operator to access the json object.</w:t>
      </w:r>
    </w:p>
    <w:p w14:paraId="0FAA79B1" w14:textId="769C4D59" w:rsidR="00642D68" w:rsidRPr="00874AA1" w:rsidRDefault="00642D68" w:rsidP="00874AA1">
      <w:pPr>
        <w:pStyle w:val="Heading1"/>
      </w:pPr>
    </w:p>
    <w:p w14:paraId="43FFB452" w14:textId="2BB00FB2" w:rsidR="00563FE4" w:rsidRPr="00874AA1" w:rsidRDefault="00642D68" w:rsidP="00874AA1">
      <w:r>
        <w:t>For example if you have headers : {</w:t>
      </w:r>
      <w:proofErr w:type="spellStart"/>
      <w:r>
        <w:t>x-authtoken:value</w:t>
      </w:r>
      <w:proofErr w:type="spellEnd"/>
      <w:r>
        <w:t>} You can access it</w:t>
      </w:r>
      <w:r w:rsidR="003968C6">
        <w:t>s value using</w:t>
      </w:r>
      <w:r>
        <w:t xml:space="preserve"> headers[‘x-auth-token’]</w:t>
      </w:r>
      <w:r w:rsidR="003968C6">
        <w:t xml:space="preserve"> .</w:t>
      </w:r>
    </w:p>
    <w:p w14:paraId="43B591F8" w14:textId="6E09A7B1" w:rsidR="00563FE4" w:rsidRPr="00874AA1" w:rsidRDefault="00F91318" w:rsidP="00874AA1">
      <w:pPr>
        <w:pStyle w:val="Heading1"/>
      </w:pPr>
      <w:r>
        <w:lastRenderedPageBreak/>
        <w:t>Connect to Mongo DB Cluster</w:t>
      </w:r>
    </w:p>
    <w:p w14:paraId="5F0A0CF2" w14:textId="5BCD1EE6" w:rsidR="00F91318" w:rsidRDefault="00F91318" w:rsidP="00F91318"/>
    <w:p w14:paraId="1F9F781B" w14:textId="77777777" w:rsidR="00F91318" w:rsidRDefault="00F91318" w:rsidP="00F91318">
      <w:r>
        <w:t xml:space="preserve">const </w:t>
      </w:r>
      <w:proofErr w:type="spellStart"/>
      <w:r>
        <w:t>MongoClient</w:t>
      </w:r>
      <w:proofErr w:type="spellEnd"/>
      <w:r>
        <w:t xml:space="preserve"> = require('</w:t>
      </w:r>
      <w:proofErr w:type="spellStart"/>
      <w:r>
        <w:t>mongodb</w:t>
      </w:r>
      <w:proofErr w:type="spellEnd"/>
      <w:r>
        <w:t>').</w:t>
      </w:r>
      <w:proofErr w:type="spellStart"/>
      <w:r>
        <w:t>MongoClient</w:t>
      </w:r>
      <w:proofErr w:type="spellEnd"/>
      <w:r>
        <w:t>;</w:t>
      </w:r>
    </w:p>
    <w:p w14:paraId="43CF75A1" w14:textId="77777777" w:rsidR="00F91318" w:rsidRDefault="00F91318" w:rsidP="00F91318">
      <w:r>
        <w:t xml:space="preserve">const </w:t>
      </w:r>
      <w:proofErr w:type="spellStart"/>
      <w:r>
        <w:t>uri</w:t>
      </w:r>
      <w:proofErr w:type="spellEnd"/>
      <w:r>
        <w:t xml:space="preserve"> = "mongodb+srv://vidlyuser:&lt;password&gt;@saimuga-ejyqp.mongodb.net/test?retryWrites=true&amp;w=majority";</w:t>
      </w:r>
    </w:p>
    <w:p w14:paraId="08E088D1" w14:textId="77777777" w:rsidR="00F91318" w:rsidRDefault="00F91318" w:rsidP="00F91318">
      <w:r>
        <w:t xml:space="preserve">const client = new </w:t>
      </w:r>
      <w:proofErr w:type="spellStart"/>
      <w:r>
        <w:t>MongoClient</w:t>
      </w:r>
      <w:proofErr w:type="spellEnd"/>
      <w:r>
        <w:t>(</w:t>
      </w:r>
      <w:proofErr w:type="spellStart"/>
      <w:r>
        <w:t>uri</w:t>
      </w:r>
      <w:proofErr w:type="spellEnd"/>
      <w:r>
        <w:t xml:space="preserve">, { </w:t>
      </w:r>
      <w:proofErr w:type="spellStart"/>
      <w:r>
        <w:t>useNewUrlParser</w:t>
      </w:r>
      <w:proofErr w:type="spellEnd"/>
      <w:r>
        <w:t>: true });</w:t>
      </w:r>
    </w:p>
    <w:p w14:paraId="28ED7FE9" w14:textId="77777777" w:rsidR="00F91318" w:rsidRDefault="00F91318" w:rsidP="00F91318">
      <w:proofErr w:type="spellStart"/>
      <w:r>
        <w:t>client.connect</w:t>
      </w:r>
      <w:proofErr w:type="spellEnd"/>
      <w:r>
        <w:t>(err =&gt; {</w:t>
      </w:r>
    </w:p>
    <w:p w14:paraId="3A50DA26" w14:textId="77777777" w:rsidR="00F91318" w:rsidRDefault="00F91318" w:rsidP="00F91318">
      <w:r>
        <w:t xml:space="preserve">  const collection = </w:t>
      </w:r>
      <w:proofErr w:type="spellStart"/>
      <w:r>
        <w:t>client.db</w:t>
      </w:r>
      <w:proofErr w:type="spellEnd"/>
      <w:r>
        <w:t>("test").collection("devices");</w:t>
      </w:r>
    </w:p>
    <w:p w14:paraId="4ACDA8BD" w14:textId="77777777" w:rsidR="00F91318" w:rsidRDefault="00F91318" w:rsidP="00F91318">
      <w:r>
        <w:t xml:space="preserve">  // perform actions on the collection object</w:t>
      </w:r>
    </w:p>
    <w:p w14:paraId="4ECF38B2" w14:textId="77777777" w:rsidR="00F91318" w:rsidRDefault="00F91318" w:rsidP="00F91318">
      <w:r>
        <w:t xml:space="preserve">  </w:t>
      </w:r>
      <w:proofErr w:type="spellStart"/>
      <w:r>
        <w:t>client.close</w:t>
      </w:r>
      <w:proofErr w:type="spellEnd"/>
      <w:r>
        <w:t>();</w:t>
      </w:r>
    </w:p>
    <w:p w14:paraId="27ADAB51" w14:textId="1C39FCBF" w:rsidR="00044941" w:rsidRDefault="00F91318" w:rsidP="00F91318">
      <w:r>
        <w:t>});</w:t>
      </w:r>
    </w:p>
    <w:p w14:paraId="77A1D9B0" w14:textId="7EAA4FBE" w:rsidR="000F27E8" w:rsidRDefault="000F27E8" w:rsidP="00F91318"/>
    <w:p w14:paraId="66C23584" w14:textId="438BEEC8" w:rsidR="000F27E8" w:rsidRDefault="000F27E8" w:rsidP="00F91318"/>
    <w:p w14:paraId="3D90ABC4" w14:textId="2D122E14" w:rsidR="000F27E8" w:rsidRDefault="000F27E8" w:rsidP="000F27E8">
      <w:pPr>
        <w:pStyle w:val="Heading1"/>
      </w:pPr>
      <w:r>
        <w:t>Deploying App on Heroku</w:t>
      </w:r>
    </w:p>
    <w:p w14:paraId="2D7E799A" w14:textId="680BD598" w:rsidR="009E3645" w:rsidRDefault="009E3645" w:rsidP="000F27E8">
      <w:pPr>
        <w:pStyle w:val="Heading1"/>
      </w:pPr>
    </w:p>
    <w:p w14:paraId="290E2174" w14:textId="615342DA" w:rsidR="009E3645" w:rsidRDefault="009E3645" w:rsidP="000F27E8">
      <w:pPr>
        <w:pStyle w:val="Heading1"/>
      </w:pPr>
      <w:r w:rsidRPr="009E3645">
        <w:t xml:space="preserve">error: </w:t>
      </w:r>
      <w:proofErr w:type="spellStart"/>
      <w:r w:rsidRPr="009E3645">
        <w:t>uncaughtException</w:t>
      </w:r>
      <w:proofErr w:type="spellEnd"/>
      <w:r w:rsidRPr="009E3645">
        <w:t xml:space="preserve">: not authorized on admin to execute command { </w:t>
      </w:r>
      <w:proofErr w:type="spellStart"/>
      <w:r w:rsidRPr="009E3645">
        <w:t>listIndexes</w:t>
      </w:r>
      <w:proofErr w:type="spellEnd"/>
      <w:r w:rsidRPr="009E3645">
        <w:t>: "users", cursor: {  }, $</w:t>
      </w:r>
      <w:proofErr w:type="spellStart"/>
      <w:r w:rsidRPr="009E3645">
        <w:t>clusterTime</w:t>
      </w:r>
      <w:proofErr w:type="spellEnd"/>
      <w:r w:rsidRPr="009E3645">
        <w:t xml:space="preserve">: { </w:t>
      </w:r>
      <w:proofErr w:type="spellStart"/>
      <w:r w:rsidRPr="009E3645">
        <w:t>clusterTime</w:t>
      </w:r>
      <w:proofErr w:type="spellEnd"/>
      <w:r w:rsidRPr="009E3645">
        <w:t xml:space="preserve">: 6739117512094384129, signature: { hash: [90 236 150 224 110 24 108 243 118 250 112 255 2 86 191 230 20 172 185 93], </w:t>
      </w:r>
      <w:proofErr w:type="spellStart"/>
      <w:r w:rsidRPr="009E3645">
        <w:t>keyId</w:t>
      </w:r>
      <w:proofErr w:type="spellEnd"/>
      <w:r w:rsidRPr="009E3645">
        <w:t xml:space="preserve">: 6738860110409367552.000000 } }, </w:t>
      </w:r>
      <w:proofErr w:type="spellStart"/>
      <w:r w:rsidRPr="009E3645">
        <w:t>lsid</w:t>
      </w:r>
      <w:proofErr w:type="spellEnd"/>
      <w:r w:rsidRPr="009E3645">
        <w:t>: { id: {4 [160 197 136 68 147 206 72 64 150 234 222 135 253 56 101 191]} } }</w:t>
      </w:r>
    </w:p>
    <w:p w14:paraId="098FD7FD" w14:textId="4628C458" w:rsidR="00611945" w:rsidRDefault="00611945" w:rsidP="000F27E8">
      <w:pPr>
        <w:pStyle w:val="Heading1"/>
        <w:rPr>
          <w:b w:val="0"/>
          <w:bCs/>
        </w:rPr>
      </w:pPr>
    </w:p>
    <w:p w14:paraId="250141DB" w14:textId="6A927E9C" w:rsidR="00611945" w:rsidRDefault="00E17CA1" w:rsidP="000F27E8">
      <w:pPr>
        <w:pStyle w:val="Heading1"/>
        <w:rPr>
          <w:b w:val="0"/>
          <w:bCs/>
        </w:rPr>
      </w:pPr>
      <w:r>
        <w:rPr>
          <w:b w:val="0"/>
          <w:bCs/>
        </w:rPr>
        <w:t xml:space="preserve">Note : Remember to select node </w:t>
      </w:r>
      <w:proofErr w:type="spellStart"/>
      <w:r>
        <w:rPr>
          <w:b w:val="0"/>
          <w:bCs/>
        </w:rPr>
        <w:t>js</w:t>
      </w:r>
      <w:proofErr w:type="spellEnd"/>
      <w:r>
        <w:rPr>
          <w:b w:val="0"/>
          <w:bCs/>
        </w:rPr>
        <w:t xml:space="preserve"> version as 2.2 or later because version 3 will throw admin error.</w:t>
      </w:r>
    </w:p>
    <w:p w14:paraId="7A31B3C6" w14:textId="77777777" w:rsidR="00E17CA1" w:rsidRDefault="00E17CA1" w:rsidP="000F27E8">
      <w:pPr>
        <w:pStyle w:val="Heading1"/>
        <w:rPr>
          <w:b w:val="0"/>
          <w:bCs/>
        </w:rPr>
      </w:pPr>
    </w:p>
    <w:p w14:paraId="39BB3D7F" w14:textId="6B11777F" w:rsidR="00611945" w:rsidRDefault="00611945" w:rsidP="00611945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  <w:r w:rsidRPr="00611945">
        <w:rPr>
          <w:rFonts w:asciiTheme="minorHAnsi" w:eastAsiaTheme="minorHAnsi" w:hAnsiTheme="minorHAnsi" w:cstheme="minorBidi"/>
          <w:b w:val="0"/>
          <w:sz w:val="24"/>
          <w:szCs w:val="24"/>
        </w:rPr>
        <w:t>First</w:t>
      </w:r>
      <w:r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go to your workspace base folder and run below command</w:t>
      </w:r>
    </w:p>
    <w:p w14:paraId="1822315C" w14:textId="2915C91D" w:rsidR="00611945" w:rsidRDefault="00611945" w:rsidP="00611945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</w:p>
    <w:p w14:paraId="43D11967" w14:textId="5BB5FC2D" w:rsidR="00611945" w:rsidRDefault="00611945" w:rsidP="00611945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git </w:t>
      </w:r>
      <w:proofErr w:type="spellStart"/>
      <w:r>
        <w:rPr>
          <w:rFonts w:asciiTheme="minorHAnsi" w:eastAsiaTheme="minorHAnsi" w:hAnsiTheme="minorHAnsi" w:cstheme="minorBidi"/>
          <w:b w:val="0"/>
          <w:sz w:val="24"/>
          <w:szCs w:val="24"/>
        </w:rPr>
        <w:t>init</w:t>
      </w:r>
      <w:proofErr w:type="spellEnd"/>
      <w:r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</w:t>
      </w:r>
    </w:p>
    <w:p w14:paraId="6F9838DD" w14:textId="6ECB6F48" w:rsidR="00611945" w:rsidRDefault="00611945" w:rsidP="00611945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git add . </w:t>
      </w:r>
    </w:p>
    <w:p w14:paraId="0D791D36" w14:textId="504BA806" w:rsidR="00611945" w:rsidRDefault="00611945" w:rsidP="00611945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sz w:val="24"/>
          <w:szCs w:val="24"/>
        </w:rPr>
        <w:t>git commit -m ‘Initial rollout’</w:t>
      </w:r>
    </w:p>
    <w:p w14:paraId="0179CE04" w14:textId="31DA610E" w:rsidR="000F56FB" w:rsidRDefault="000F56FB" w:rsidP="000F56FB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  <w:r w:rsidRPr="000F56FB">
        <w:rPr>
          <w:rFonts w:asciiTheme="minorHAnsi" w:eastAsiaTheme="minorHAnsi" w:hAnsiTheme="minorHAnsi" w:cstheme="minorBidi"/>
          <w:b w:val="0"/>
          <w:sz w:val="24"/>
          <w:szCs w:val="24"/>
        </w:rPr>
        <w:t>Git push Heroku master</w:t>
      </w:r>
    </w:p>
    <w:p w14:paraId="64440E3B" w14:textId="7B6807FE" w:rsidR="00611945" w:rsidRDefault="00611945" w:rsidP="00611945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  <w:proofErr w:type="spellStart"/>
      <w:r>
        <w:rPr>
          <w:rFonts w:asciiTheme="minorHAnsi" w:eastAsiaTheme="minorHAnsi" w:hAnsiTheme="minorHAnsi" w:cstheme="minorBidi"/>
          <w:b w:val="0"/>
          <w:sz w:val="24"/>
          <w:szCs w:val="24"/>
        </w:rPr>
        <w:t>heroku</w:t>
      </w:r>
      <w:proofErr w:type="spellEnd"/>
      <w:r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open</w:t>
      </w:r>
    </w:p>
    <w:p w14:paraId="610786B8" w14:textId="4F3EA979" w:rsidR="009563BC" w:rsidRPr="00611945" w:rsidRDefault="009563BC" w:rsidP="00611945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  <w:proofErr w:type="spellStart"/>
      <w:r>
        <w:rPr>
          <w:rFonts w:asciiTheme="minorHAnsi" w:eastAsiaTheme="minorHAnsi" w:hAnsiTheme="minorHAnsi" w:cstheme="minorBidi"/>
          <w:b w:val="0"/>
          <w:sz w:val="24"/>
          <w:szCs w:val="24"/>
        </w:rPr>
        <w:t>heroku</w:t>
      </w:r>
      <w:proofErr w:type="spellEnd"/>
      <w:r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logs</w:t>
      </w:r>
    </w:p>
    <w:p w14:paraId="721A6201" w14:textId="03D35CCA" w:rsidR="000F27E8" w:rsidRDefault="000F27E8" w:rsidP="000F27E8">
      <w:pPr>
        <w:pStyle w:val="Heading1"/>
      </w:pPr>
    </w:p>
    <w:p w14:paraId="5E9B76D7" w14:textId="2F67093C" w:rsidR="006021E5" w:rsidRDefault="006021E5" w:rsidP="006021E5">
      <w:r>
        <w:t xml:space="preserve">Set up the config using below command </w:t>
      </w:r>
    </w:p>
    <w:p w14:paraId="1EDA09C2" w14:textId="4C7180C3" w:rsidR="006021E5" w:rsidRDefault="006021E5" w:rsidP="006021E5">
      <w:proofErr w:type="spellStart"/>
      <w:r w:rsidRPr="006021E5">
        <w:lastRenderedPageBreak/>
        <w:t>heroku</w:t>
      </w:r>
      <w:proofErr w:type="spellEnd"/>
      <w:r w:rsidRPr="006021E5">
        <w:t xml:space="preserve"> </w:t>
      </w:r>
      <w:proofErr w:type="spellStart"/>
      <w:r w:rsidRPr="006021E5">
        <w:t>config:set</w:t>
      </w:r>
      <w:proofErr w:type="spellEnd"/>
      <w:r w:rsidRPr="006021E5">
        <w:t xml:space="preserve"> vidly_db="mongodb://vidlyuser:1234@saimuga-shard-00-00-ejyqp.mongodb.net:27017,saimuga-shard-00-01-ejyqp.mongodb.net:27017,saimuga-shard-00-02-ejyqp.mongodb.net:27017/test?ssl=true&amp;replicaSet=saimuga-shard-0&amp;authSource=admin&amp;retryWrites=true&amp;w=majority"</w:t>
      </w:r>
    </w:p>
    <w:p w14:paraId="3965924E" w14:textId="77777777" w:rsidR="00662BE3" w:rsidRPr="006021E5" w:rsidRDefault="00662BE3" w:rsidP="006021E5"/>
    <w:p w14:paraId="75AB2898" w14:textId="77777777" w:rsidR="000F27E8" w:rsidRDefault="000F27E8" w:rsidP="000F27E8">
      <w:r>
        <w:t xml:space="preserve">C:\node </w:t>
      </w:r>
      <w:proofErr w:type="spellStart"/>
      <w:r>
        <w:t>js</w:t>
      </w:r>
      <w:proofErr w:type="spellEnd"/>
      <w:r>
        <w:t xml:space="preserve"> workspace\</w:t>
      </w:r>
      <w:proofErr w:type="spellStart"/>
      <w:r>
        <w:t>vidlycompletefrommosh</w:t>
      </w:r>
      <w:proofErr w:type="spellEnd"/>
      <w:r>
        <w:t>&gt;</w:t>
      </w:r>
      <w:proofErr w:type="spellStart"/>
      <w:r>
        <w:t>heroku</w:t>
      </w:r>
      <w:proofErr w:type="spellEnd"/>
      <w:r>
        <w:t xml:space="preserve"> create </w:t>
      </w:r>
      <w:proofErr w:type="spellStart"/>
      <w:r>
        <w:t>saimuga</w:t>
      </w:r>
      <w:proofErr w:type="spellEnd"/>
    </w:p>
    <w:p w14:paraId="42414FB9" w14:textId="77777777" w:rsidR="000F27E8" w:rsidRDefault="000F27E8" w:rsidP="000F27E8">
      <w:r>
        <w:t xml:space="preserve">Creating </w:t>
      </w:r>
      <w:r>
        <w:rPr>
          <w:rFonts w:ascii="Segoe UI Symbol" w:hAnsi="Segoe UI Symbol" w:cs="Segoe UI Symbol"/>
        </w:rPr>
        <w:t>⬢</w:t>
      </w:r>
      <w:r>
        <w:t xml:space="preserve"> </w:t>
      </w:r>
      <w:proofErr w:type="spellStart"/>
      <w:r>
        <w:t>saimuga</w:t>
      </w:r>
      <w:proofErr w:type="spellEnd"/>
      <w:r>
        <w:t>... done</w:t>
      </w:r>
    </w:p>
    <w:p w14:paraId="6A5442B9" w14:textId="74730567" w:rsidR="000F27E8" w:rsidRDefault="000F27E8" w:rsidP="000F27E8">
      <w:r>
        <w:t xml:space="preserve">https://saimuga.herokuapp.com/ | </w:t>
      </w:r>
      <w:hyperlink r:id="rId11" w:history="1">
        <w:r w:rsidR="00706E33" w:rsidRPr="003525D3">
          <w:rPr>
            <w:rStyle w:val="Hyperlink"/>
          </w:rPr>
          <w:t>https://git.heroku.com/saimuga.git</w:t>
        </w:r>
      </w:hyperlink>
    </w:p>
    <w:p w14:paraId="4C4CED39" w14:textId="7BA3317B" w:rsidR="00706E33" w:rsidRDefault="00706E33" w:rsidP="000F27E8"/>
    <w:p w14:paraId="3EAE3FA2" w14:textId="7E57A5DF" w:rsidR="00706E33" w:rsidRDefault="00706E33" w:rsidP="000F27E8">
      <w:r>
        <w:t>You can push code from your local git repository to above Heroku git repository and release the changes to Heroku cloud. This is called continuous integration.</w:t>
      </w:r>
      <w:r w:rsidR="008D2E8A">
        <w:t xml:space="preserve"> Below is the command.</w:t>
      </w:r>
    </w:p>
    <w:p w14:paraId="038355A0" w14:textId="6078871B" w:rsidR="008D2E8A" w:rsidRDefault="008D2E8A" w:rsidP="000F27E8"/>
    <w:p w14:paraId="0AE4088E" w14:textId="3168C9AC" w:rsidR="008D2E8A" w:rsidRDefault="008D2E8A" w:rsidP="000F27E8">
      <w:r>
        <w:t>Git push Heroku master</w:t>
      </w:r>
      <w:r w:rsidR="00065729">
        <w:t xml:space="preserve"> </w:t>
      </w:r>
    </w:p>
    <w:p w14:paraId="6B92A462" w14:textId="62A30B46" w:rsidR="00065729" w:rsidRDefault="00065729" w:rsidP="000F27E8">
      <w:r>
        <w:t>You can open your app by using below command from your base project folder in your local.</w:t>
      </w:r>
    </w:p>
    <w:p w14:paraId="23F4682E" w14:textId="2C11EAD9" w:rsidR="00065729" w:rsidRDefault="00065729" w:rsidP="000F27E8">
      <w:r>
        <w:t>Heroku open</w:t>
      </w:r>
    </w:p>
    <w:p w14:paraId="466B5AAD" w14:textId="28EF53E9" w:rsidR="000B5E6F" w:rsidRDefault="000B5E6F" w:rsidP="000F27E8"/>
    <w:p w14:paraId="0072ED49" w14:textId="7548FF86" w:rsidR="00A931BC" w:rsidRPr="00A931BC" w:rsidRDefault="00A931BC" w:rsidP="000F27E8">
      <w:pPr>
        <w:rPr>
          <w:b/>
          <w:bCs/>
        </w:rPr>
      </w:pPr>
      <w:r w:rsidRPr="00A931BC">
        <w:rPr>
          <w:b/>
          <w:bCs/>
        </w:rPr>
        <w:t>Application URL</w:t>
      </w:r>
      <w:r>
        <w:rPr>
          <w:b/>
          <w:bCs/>
        </w:rPr>
        <w:t xml:space="preserve"> :</w:t>
      </w:r>
    </w:p>
    <w:p w14:paraId="6CD558AA" w14:textId="1993BCF4" w:rsidR="000B5E6F" w:rsidRDefault="00D81557" w:rsidP="000F27E8">
      <w:hyperlink r:id="rId12" w:history="1">
        <w:r w:rsidR="002C1A9E" w:rsidRPr="003525D3">
          <w:rPr>
            <w:rStyle w:val="Hyperlink"/>
          </w:rPr>
          <w:t>https://saimuga.herokuapp.com/api/genres</w:t>
        </w:r>
      </w:hyperlink>
    </w:p>
    <w:p w14:paraId="0BCCFB16" w14:textId="53C4A1CC" w:rsidR="002C1A9E" w:rsidRDefault="002C1A9E" w:rsidP="000F27E8"/>
    <w:p w14:paraId="44AF6C0A" w14:textId="09736C31" w:rsidR="002C1A9E" w:rsidRDefault="002C1A9E" w:rsidP="000F27E8">
      <w:pPr>
        <w:rPr>
          <w:b/>
          <w:bCs/>
        </w:rPr>
      </w:pPr>
      <w:r w:rsidRPr="002C1A9E">
        <w:rPr>
          <w:b/>
          <w:bCs/>
        </w:rPr>
        <w:t>Running Build Pack :</w:t>
      </w:r>
    </w:p>
    <w:p w14:paraId="2C0A463B" w14:textId="21350247" w:rsidR="002C1A9E" w:rsidRDefault="002C1A9E" w:rsidP="000F27E8">
      <w:pPr>
        <w:rPr>
          <w:b/>
          <w:bCs/>
        </w:rPr>
      </w:pPr>
    </w:p>
    <w:p w14:paraId="09A52427" w14:textId="6EA37B14" w:rsidR="002C1A9E" w:rsidRDefault="002C1A9E" w:rsidP="000F27E8">
      <w:r>
        <w:t xml:space="preserve">Firs create </w:t>
      </w:r>
      <w:proofErr w:type="spellStart"/>
      <w:r>
        <w:t>buildpack</w:t>
      </w:r>
      <w:proofErr w:type="spellEnd"/>
      <w:r>
        <w:t xml:space="preserve"> project in your Heroku site</w:t>
      </w:r>
    </w:p>
    <w:p w14:paraId="10B5AC86" w14:textId="293FFEB0" w:rsidR="002C1A9E" w:rsidRDefault="002C1A9E" w:rsidP="000F27E8">
      <w:proofErr w:type="spellStart"/>
      <w:r w:rsidRPr="002C1A9E">
        <w:t>heroku</w:t>
      </w:r>
      <w:proofErr w:type="spellEnd"/>
      <w:r w:rsidRPr="002C1A9E">
        <w:t xml:space="preserve"> create --</w:t>
      </w:r>
      <w:proofErr w:type="spellStart"/>
      <w:r w:rsidRPr="002C1A9E">
        <w:t>buildpack</w:t>
      </w:r>
      <w:proofErr w:type="spellEnd"/>
      <w:r w:rsidRPr="002C1A9E">
        <w:t xml:space="preserve"> </w:t>
      </w:r>
      <w:hyperlink r:id="rId13" w:history="1">
        <w:r w:rsidR="00CD2D36" w:rsidRPr="003525D3">
          <w:rPr>
            <w:rStyle w:val="Hyperlink"/>
          </w:rPr>
          <w:t>https://github.com/mars/create-react-app-buildpack.git</w:t>
        </w:r>
      </w:hyperlink>
    </w:p>
    <w:p w14:paraId="0A098EED" w14:textId="69F52F74" w:rsidR="00CD2D36" w:rsidRDefault="00CD2D36" w:rsidP="000F27E8">
      <w:r>
        <w:t>then push it to your master branch</w:t>
      </w:r>
    </w:p>
    <w:p w14:paraId="7E2A74E4" w14:textId="3DD3436B" w:rsidR="00CD2D36" w:rsidRDefault="00CD2D36" w:rsidP="000F27E8"/>
    <w:p w14:paraId="6CCE2B9F" w14:textId="2564D702" w:rsidR="00CD2D36" w:rsidRDefault="00DD00E0" w:rsidP="000F27E8">
      <w:r>
        <w:t xml:space="preserve">git push </w:t>
      </w:r>
      <w:proofErr w:type="spellStart"/>
      <w:r>
        <w:t>heroku</w:t>
      </w:r>
      <w:proofErr w:type="spellEnd"/>
      <w:r>
        <w:t xml:space="preserve"> master</w:t>
      </w:r>
    </w:p>
    <w:p w14:paraId="5C7CC6A2" w14:textId="748FE6AE" w:rsidR="007E56B2" w:rsidRDefault="007E56B2" w:rsidP="000F27E8"/>
    <w:p w14:paraId="2847C698" w14:textId="4A4D8266" w:rsidR="002C1A9E" w:rsidRDefault="007E56B2" w:rsidP="000F27E8">
      <w:pPr>
        <w:rPr>
          <w:b/>
          <w:bCs/>
        </w:rPr>
      </w:pPr>
      <w:r>
        <w:rPr>
          <w:b/>
          <w:bCs/>
        </w:rPr>
        <w:t xml:space="preserve">Deployment : </w:t>
      </w:r>
    </w:p>
    <w:p w14:paraId="1A90593A" w14:textId="10624035" w:rsidR="007E56B2" w:rsidRDefault="007E56B2" w:rsidP="000F27E8">
      <w:pPr>
        <w:rPr>
          <w:b/>
          <w:bCs/>
        </w:rPr>
      </w:pPr>
      <w:r w:rsidRPr="007E56B2">
        <w:rPr>
          <w:b/>
          <w:bCs/>
        </w:rPr>
        <w:t>mongodb://vidlyuser:</w:t>
      </w:r>
      <w:r w:rsidR="00A5661A">
        <w:rPr>
          <w:b/>
          <w:bCs/>
        </w:rPr>
        <w:t>12345</w:t>
      </w:r>
      <w:r w:rsidRPr="007E56B2">
        <w:rPr>
          <w:b/>
          <w:bCs/>
        </w:rPr>
        <w:t>@saimuga89-shard-00-00-zruhg.mongodb.net:27017,saimuga89-shard-00-01-zruhg.mongodb.net:27017,saimuga89-shard-00-02-zruhg.mongodb.net:27017/test?ssl=true&amp;replicaSet=saimuga89-shard-0&amp;authSource=admin&amp;retryWrites=true&amp;w=majority</w:t>
      </w:r>
    </w:p>
    <w:p w14:paraId="27E70FA7" w14:textId="23EF1388" w:rsidR="007E56B2" w:rsidRDefault="00D81557" w:rsidP="000F27E8">
      <w:pPr>
        <w:rPr>
          <w:b/>
          <w:bCs/>
        </w:rPr>
      </w:pPr>
      <w:hyperlink r:id="rId14" w:history="1">
        <w:r w:rsidR="005518DA" w:rsidRPr="00DA0C7C">
          <w:rPr>
            <w:rStyle w:val="Hyperlink"/>
            <w:b/>
            <w:bCs/>
          </w:rPr>
          <w:t>https://saimugaapi.herokuapp.com/</w:t>
        </w:r>
      </w:hyperlink>
    </w:p>
    <w:p w14:paraId="67973508" w14:textId="25CD17FB" w:rsidR="005518DA" w:rsidRDefault="005518DA" w:rsidP="000F27E8">
      <w:pPr>
        <w:rPr>
          <w:b/>
          <w:bCs/>
        </w:rPr>
      </w:pPr>
    </w:p>
    <w:p w14:paraId="1EC2764B" w14:textId="77777777" w:rsidR="005518DA" w:rsidRPr="005518DA" w:rsidRDefault="005518DA" w:rsidP="005518DA">
      <w:pPr>
        <w:rPr>
          <w:b/>
          <w:bCs/>
        </w:rPr>
      </w:pPr>
      <w:r w:rsidRPr="005518DA">
        <w:rPr>
          <w:b/>
          <w:bCs/>
        </w:rPr>
        <w:t>WARNING: See https://github.com/lorenwest/node-config/wiki/Strict-Mode</w:t>
      </w:r>
    </w:p>
    <w:p w14:paraId="2540E98C" w14:textId="77777777" w:rsidR="005518DA" w:rsidRPr="005518DA" w:rsidRDefault="005518DA" w:rsidP="005518DA">
      <w:pPr>
        <w:rPr>
          <w:b/>
          <w:bCs/>
        </w:rPr>
      </w:pPr>
      <w:r w:rsidRPr="005518DA">
        <w:rPr>
          <w:b/>
          <w:bCs/>
        </w:rPr>
        <w:t xml:space="preserve">(node:4) </w:t>
      </w:r>
      <w:proofErr w:type="spellStart"/>
      <w:r w:rsidRPr="005518DA">
        <w:rPr>
          <w:b/>
          <w:bCs/>
        </w:rPr>
        <w:t>UnhandledPromiseRejectionWarning</w:t>
      </w:r>
      <w:proofErr w:type="spellEnd"/>
      <w:r w:rsidRPr="005518DA">
        <w:rPr>
          <w:b/>
          <w:bCs/>
        </w:rPr>
        <w:t xml:space="preserve">: </w:t>
      </w:r>
      <w:proofErr w:type="spellStart"/>
      <w:r w:rsidRPr="005518DA">
        <w:rPr>
          <w:b/>
          <w:bCs/>
        </w:rPr>
        <w:t>MongoError</w:t>
      </w:r>
      <w:proofErr w:type="spellEnd"/>
      <w:r w:rsidRPr="005518DA">
        <w:rPr>
          <w:b/>
          <w:bCs/>
        </w:rPr>
        <w:t xml:space="preserve">: Cannot use (or request) </w:t>
      </w:r>
      <w:proofErr w:type="spellStart"/>
      <w:r w:rsidRPr="005518DA">
        <w:rPr>
          <w:b/>
          <w:bCs/>
        </w:rPr>
        <w:t>retryable</w:t>
      </w:r>
      <w:proofErr w:type="spellEnd"/>
      <w:r w:rsidRPr="005518DA">
        <w:rPr>
          <w:b/>
          <w:bCs/>
        </w:rPr>
        <w:t xml:space="preserve"> writes with limit=0</w:t>
      </w:r>
    </w:p>
    <w:p w14:paraId="464C7295" w14:textId="77777777" w:rsidR="005518DA" w:rsidRPr="005518DA" w:rsidRDefault="005518DA" w:rsidP="005518DA">
      <w:pPr>
        <w:rPr>
          <w:b/>
          <w:bCs/>
        </w:rPr>
      </w:pPr>
      <w:r w:rsidRPr="005518DA">
        <w:rPr>
          <w:b/>
          <w:bCs/>
        </w:rPr>
        <w:t xml:space="preserve">    at </w:t>
      </w:r>
      <w:proofErr w:type="spellStart"/>
      <w:r w:rsidRPr="005518DA">
        <w:rPr>
          <w:b/>
          <w:bCs/>
        </w:rPr>
        <w:t>Function.MongoError.create</w:t>
      </w:r>
      <w:proofErr w:type="spellEnd"/>
      <w:r w:rsidRPr="005518DA">
        <w:rPr>
          <w:b/>
          <w:bCs/>
        </w:rPr>
        <w:t xml:space="preserve"> (/app/</w:t>
      </w:r>
      <w:proofErr w:type="spellStart"/>
      <w:r w:rsidRPr="005518DA">
        <w:rPr>
          <w:b/>
          <w:bCs/>
        </w:rPr>
        <w:t>node_modules</w:t>
      </w:r>
      <w:proofErr w:type="spellEnd"/>
      <w:r w:rsidRPr="005518DA">
        <w:rPr>
          <w:b/>
          <w:bCs/>
        </w:rPr>
        <w:t>/</w:t>
      </w:r>
      <w:proofErr w:type="spellStart"/>
      <w:r w:rsidRPr="005518DA">
        <w:rPr>
          <w:b/>
          <w:bCs/>
        </w:rPr>
        <w:t>mongodb</w:t>
      </w:r>
      <w:proofErr w:type="spellEnd"/>
      <w:r w:rsidRPr="005518DA">
        <w:rPr>
          <w:b/>
          <w:bCs/>
        </w:rPr>
        <w:t>-core/lib/error.js:45:10)</w:t>
      </w:r>
    </w:p>
    <w:p w14:paraId="7DD485FB" w14:textId="77777777" w:rsidR="005518DA" w:rsidRPr="005518DA" w:rsidRDefault="005518DA" w:rsidP="005518DA">
      <w:pPr>
        <w:rPr>
          <w:b/>
          <w:bCs/>
        </w:rPr>
      </w:pPr>
      <w:r w:rsidRPr="005518DA">
        <w:rPr>
          <w:b/>
          <w:bCs/>
        </w:rPr>
        <w:t xml:space="preserve">    at </w:t>
      </w:r>
      <w:proofErr w:type="spellStart"/>
      <w:r w:rsidRPr="005518DA">
        <w:rPr>
          <w:b/>
          <w:bCs/>
        </w:rPr>
        <w:t>toError</w:t>
      </w:r>
      <w:proofErr w:type="spellEnd"/>
      <w:r w:rsidRPr="005518DA">
        <w:rPr>
          <w:b/>
          <w:bCs/>
        </w:rPr>
        <w:t xml:space="preserve"> (/app/</w:t>
      </w:r>
      <w:proofErr w:type="spellStart"/>
      <w:r w:rsidRPr="005518DA">
        <w:rPr>
          <w:b/>
          <w:bCs/>
        </w:rPr>
        <w:t>node_modules</w:t>
      </w:r>
      <w:proofErr w:type="spellEnd"/>
      <w:r w:rsidRPr="005518DA">
        <w:rPr>
          <w:b/>
          <w:bCs/>
        </w:rPr>
        <w:t>/</w:t>
      </w:r>
      <w:proofErr w:type="spellStart"/>
      <w:r w:rsidRPr="005518DA">
        <w:rPr>
          <w:b/>
          <w:bCs/>
        </w:rPr>
        <w:t>mongodb</w:t>
      </w:r>
      <w:proofErr w:type="spellEnd"/>
      <w:r w:rsidRPr="005518DA">
        <w:rPr>
          <w:b/>
          <w:bCs/>
        </w:rPr>
        <w:t>/lib/utils.js:149:22)</w:t>
      </w:r>
    </w:p>
    <w:p w14:paraId="5D24F5CD" w14:textId="77777777" w:rsidR="005518DA" w:rsidRPr="005518DA" w:rsidRDefault="005518DA" w:rsidP="005518DA">
      <w:pPr>
        <w:rPr>
          <w:b/>
          <w:bCs/>
        </w:rPr>
      </w:pPr>
      <w:r w:rsidRPr="005518DA">
        <w:rPr>
          <w:b/>
          <w:bCs/>
        </w:rPr>
        <w:t xml:space="preserve">    at /app/</w:t>
      </w:r>
      <w:proofErr w:type="spellStart"/>
      <w:r w:rsidRPr="005518DA">
        <w:rPr>
          <w:b/>
          <w:bCs/>
        </w:rPr>
        <w:t>node_modules</w:t>
      </w:r>
      <w:proofErr w:type="spellEnd"/>
      <w:r w:rsidRPr="005518DA">
        <w:rPr>
          <w:b/>
          <w:bCs/>
        </w:rPr>
        <w:t>/</w:t>
      </w:r>
      <w:proofErr w:type="spellStart"/>
      <w:r w:rsidRPr="005518DA">
        <w:rPr>
          <w:b/>
          <w:bCs/>
        </w:rPr>
        <w:t>mongodb</w:t>
      </w:r>
      <w:proofErr w:type="spellEnd"/>
      <w:r w:rsidRPr="005518DA">
        <w:rPr>
          <w:b/>
          <w:bCs/>
        </w:rPr>
        <w:t>/lib/collection.js:1199:39</w:t>
      </w:r>
    </w:p>
    <w:p w14:paraId="6DF6B0FB" w14:textId="77777777" w:rsidR="005518DA" w:rsidRPr="005518DA" w:rsidRDefault="005518DA" w:rsidP="005518DA">
      <w:pPr>
        <w:rPr>
          <w:b/>
          <w:bCs/>
        </w:rPr>
      </w:pPr>
      <w:r w:rsidRPr="005518DA">
        <w:rPr>
          <w:b/>
          <w:bCs/>
        </w:rPr>
        <w:t xml:space="preserve">    at </w:t>
      </w:r>
      <w:proofErr w:type="spellStart"/>
      <w:r w:rsidRPr="005518DA">
        <w:rPr>
          <w:b/>
          <w:bCs/>
        </w:rPr>
        <w:t>self.s.replicaSetState.primary</w:t>
      </w:r>
      <w:proofErr w:type="spellEnd"/>
      <w:r w:rsidRPr="005518DA">
        <w:rPr>
          <w:b/>
          <w:bCs/>
        </w:rPr>
        <w:t>.(anonymous function) (/app/node_modules/mongodb-core/lib/topologies/replset.js:1202:22)</w:t>
      </w:r>
    </w:p>
    <w:p w14:paraId="2BF08286" w14:textId="77777777" w:rsidR="005518DA" w:rsidRPr="005518DA" w:rsidRDefault="005518DA" w:rsidP="005518DA">
      <w:pPr>
        <w:rPr>
          <w:b/>
          <w:bCs/>
        </w:rPr>
      </w:pPr>
      <w:r w:rsidRPr="005518DA">
        <w:rPr>
          <w:b/>
          <w:bCs/>
        </w:rPr>
        <w:t xml:space="preserve">    at /app/</w:t>
      </w:r>
      <w:proofErr w:type="spellStart"/>
      <w:r w:rsidRPr="005518DA">
        <w:rPr>
          <w:b/>
          <w:bCs/>
        </w:rPr>
        <w:t>node_modules</w:t>
      </w:r>
      <w:proofErr w:type="spellEnd"/>
      <w:r w:rsidRPr="005518DA">
        <w:rPr>
          <w:b/>
          <w:bCs/>
        </w:rPr>
        <w:t>/</w:t>
      </w:r>
      <w:proofErr w:type="spellStart"/>
      <w:r w:rsidRPr="005518DA">
        <w:rPr>
          <w:b/>
          <w:bCs/>
        </w:rPr>
        <w:t>mongodb</w:t>
      </w:r>
      <w:proofErr w:type="spellEnd"/>
      <w:r w:rsidRPr="005518DA">
        <w:rPr>
          <w:b/>
          <w:bCs/>
        </w:rPr>
        <w:t>-core/lib/connection/pool.js:541:18</w:t>
      </w:r>
    </w:p>
    <w:p w14:paraId="44CC138A" w14:textId="77777777" w:rsidR="005518DA" w:rsidRPr="005518DA" w:rsidRDefault="005518DA" w:rsidP="005518DA">
      <w:pPr>
        <w:rPr>
          <w:b/>
          <w:bCs/>
        </w:rPr>
      </w:pPr>
      <w:r w:rsidRPr="005518DA">
        <w:rPr>
          <w:b/>
          <w:bCs/>
        </w:rPr>
        <w:t xml:space="preserve">    at process._</w:t>
      </w:r>
      <w:proofErr w:type="spellStart"/>
      <w:r w:rsidRPr="005518DA">
        <w:rPr>
          <w:b/>
          <w:bCs/>
        </w:rPr>
        <w:t>tickCallback</w:t>
      </w:r>
      <w:proofErr w:type="spellEnd"/>
      <w:r w:rsidRPr="005518DA">
        <w:rPr>
          <w:b/>
          <w:bCs/>
        </w:rPr>
        <w:t xml:space="preserve"> (internal/process/next_tick.js:61:11)</w:t>
      </w:r>
    </w:p>
    <w:p w14:paraId="64166C33" w14:textId="77777777" w:rsidR="005518DA" w:rsidRPr="005518DA" w:rsidRDefault="005518DA" w:rsidP="005518DA">
      <w:pPr>
        <w:rPr>
          <w:b/>
          <w:bCs/>
        </w:rPr>
      </w:pPr>
      <w:r w:rsidRPr="005518DA">
        <w:rPr>
          <w:b/>
          <w:bCs/>
        </w:rPr>
        <w:t xml:space="preserve">(node:4) </w:t>
      </w:r>
      <w:proofErr w:type="spellStart"/>
      <w:r w:rsidRPr="005518DA">
        <w:rPr>
          <w:b/>
          <w:bCs/>
        </w:rPr>
        <w:t>UnhandledPromiseRejectionWarning</w:t>
      </w:r>
      <w:proofErr w:type="spellEnd"/>
      <w:r w:rsidRPr="005518DA">
        <w:rPr>
          <w:b/>
          <w:bCs/>
        </w:rPr>
        <w:t>: Unhandled promise rejection. This error originated either by throwing inside of an async function without a catch block, or by rejecting a promise which was not handled with .catch(). (rejection id: 1)</w:t>
      </w:r>
    </w:p>
    <w:p w14:paraId="481DCE47" w14:textId="33F9356D" w:rsidR="005518DA" w:rsidRDefault="005518DA" w:rsidP="005518DA">
      <w:pPr>
        <w:rPr>
          <w:b/>
          <w:bCs/>
        </w:rPr>
      </w:pPr>
      <w:r w:rsidRPr="005518DA">
        <w:rPr>
          <w:b/>
          <w:bCs/>
        </w:rPr>
        <w:t xml:space="preserve">(node:4) [DEP0018] </w:t>
      </w:r>
      <w:proofErr w:type="spellStart"/>
      <w:r w:rsidRPr="005518DA">
        <w:rPr>
          <w:b/>
          <w:bCs/>
        </w:rPr>
        <w:t>DeprecationWarning</w:t>
      </w:r>
      <w:proofErr w:type="spellEnd"/>
      <w:r w:rsidRPr="005518DA">
        <w:rPr>
          <w:b/>
          <w:bCs/>
        </w:rPr>
        <w:t>: Unhandled promise rejections are deprecated. In the future, promise rejections that are not handled will terminate the Node.js process with a non-zero exit code.</w:t>
      </w:r>
    </w:p>
    <w:p w14:paraId="7A8356F5" w14:textId="1BABF655" w:rsidR="005518DA" w:rsidRDefault="005518DA" w:rsidP="005518DA">
      <w:pPr>
        <w:rPr>
          <w:b/>
          <w:bCs/>
        </w:rPr>
      </w:pPr>
    </w:p>
    <w:p w14:paraId="2F15E223" w14:textId="620F66AA" w:rsidR="005518DA" w:rsidRDefault="005518DA" w:rsidP="005518DA">
      <w:pPr>
        <w:rPr>
          <w:b/>
          <w:bCs/>
        </w:rPr>
      </w:pPr>
      <w:r>
        <w:rPr>
          <w:b/>
          <w:bCs/>
        </w:rPr>
        <w:t xml:space="preserve">For the above error, change the connection string to below </w:t>
      </w:r>
    </w:p>
    <w:p w14:paraId="03E28006" w14:textId="235607C0" w:rsidR="005518DA" w:rsidRDefault="005518DA" w:rsidP="005518DA">
      <w:pPr>
        <w:rPr>
          <w:b/>
          <w:bCs/>
        </w:rPr>
      </w:pPr>
    </w:p>
    <w:p w14:paraId="3674129D" w14:textId="5178CF5C" w:rsidR="005518DA" w:rsidRDefault="005518DA" w:rsidP="005518DA">
      <w:pPr>
        <w:rPr>
          <w:b/>
          <w:bCs/>
        </w:rPr>
      </w:pPr>
      <w:proofErr w:type="spellStart"/>
      <w:r w:rsidRPr="005518DA">
        <w:rPr>
          <w:b/>
          <w:bCs/>
        </w:rPr>
        <w:t>heroku</w:t>
      </w:r>
      <w:proofErr w:type="spellEnd"/>
      <w:r w:rsidRPr="005518DA">
        <w:rPr>
          <w:b/>
          <w:bCs/>
        </w:rPr>
        <w:t xml:space="preserve"> </w:t>
      </w:r>
      <w:proofErr w:type="spellStart"/>
      <w:r w:rsidRPr="005518DA">
        <w:rPr>
          <w:b/>
          <w:bCs/>
        </w:rPr>
        <w:t>config:set</w:t>
      </w:r>
      <w:proofErr w:type="spellEnd"/>
      <w:r w:rsidRPr="005518DA">
        <w:rPr>
          <w:b/>
          <w:bCs/>
        </w:rPr>
        <w:t xml:space="preserve">  vidly_db="mongodb://vidlyuser:12345@saimuga89-shard-00-00-zruhg.mongodb.net:27017,saimuga89-shard-00-01-zruhg.mongodb.net:27017,saimuga89-shard-00-02-zruhg.mongodb.net:27017/test?ssl=true&amp;replicaSet=saimuga89-shard-0&amp;authSource=admin&amp;w=majority"</w:t>
      </w:r>
    </w:p>
    <w:p w14:paraId="2DACCCEF" w14:textId="379068F2" w:rsidR="007E56B2" w:rsidRDefault="007E56B2" w:rsidP="000F27E8">
      <w:pPr>
        <w:rPr>
          <w:b/>
          <w:bCs/>
        </w:rPr>
      </w:pPr>
    </w:p>
    <w:p w14:paraId="3A16CC47" w14:textId="17A79AC2" w:rsidR="008E2954" w:rsidRDefault="008E2954" w:rsidP="000F27E8">
      <w:pPr>
        <w:rPr>
          <w:b/>
          <w:bCs/>
        </w:rPr>
      </w:pPr>
    </w:p>
    <w:p w14:paraId="4765EB75" w14:textId="77777777" w:rsidR="008E2954" w:rsidRPr="008E2954" w:rsidRDefault="008E2954" w:rsidP="008E2954">
      <w:pPr>
        <w:rPr>
          <w:b/>
          <w:bCs/>
        </w:rPr>
      </w:pPr>
      <w:r w:rsidRPr="008E2954">
        <w:rPr>
          <w:b/>
          <w:bCs/>
        </w:rPr>
        <w:t xml:space="preserve">C:\node </w:t>
      </w:r>
      <w:proofErr w:type="spellStart"/>
      <w:r w:rsidRPr="008E2954">
        <w:rPr>
          <w:b/>
          <w:bCs/>
        </w:rPr>
        <w:t>js</w:t>
      </w:r>
      <w:proofErr w:type="spellEnd"/>
      <w:r w:rsidRPr="008E2954">
        <w:rPr>
          <w:b/>
          <w:bCs/>
        </w:rPr>
        <w:t xml:space="preserve"> workspace\</w:t>
      </w:r>
      <w:proofErr w:type="spellStart"/>
      <w:r w:rsidRPr="008E2954">
        <w:rPr>
          <w:b/>
          <w:bCs/>
        </w:rPr>
        <w:t>HerokuDeploymentFrontEnd</w:t>
      </w:r>
      <w:proofErr w:type="spellEnd"/>
      <w:r w:rsidRPr="008E2954">
        <w:rPr>
          <w:b/>
          <w:bCs/>
        </w:rPr>
        <w:t>\</w:t>
      </w:r>
      <w:proofErr w:type="spellStart"/>
      <w:r w:rsidRPr="008E2954">
        <w:rPr>
          <w:b/>
          <w:bCs/>
        </w:rPr>
        <w:t>vidly</w:t>
      </w:r>
      <w:proofErr w:type="spellEnd"/>
      <w:r w:rsidRPr="008E2954">
        <w:rPr>
          <w:b/>
          <w:bCs/>
        </w:rPr>
        <w:t>&gt;</w:t>
      </w:r>
      <w:proofErr w:type="spellStart"/>
      <w:r w:rsidRPr="008E2954">
        <w:rPr>
          <w:b/>
          <w:bCs/>
        </w:rPr>
        <w:t>heroku</w:t>
      </w:r>
      <w:proofErr w:type="spellEnd"/>
      <w:r w:rsidRPr="008E2954">
        <w:rPr>
          <w:b/>
          <w:bCs/>
        </w:rPr>
        <w:t xml:space="preserve"> create </w:t>
      </w:r>
      <w:proofErr w:type="spellStart"/>
      <w:r w:rsidRPr="008E2954">
        <w:rPr>
          <w:b/>
          <w:bCs/>
        </w:rPr>
        <w:t>saimugamovierentalservice</w:t>
      </w:r>
      <w:proofErr w:type="spellEnd"/>
    </w:p>
    <w:p w14:paraId="2C06C76A" w14:textId="77777777" w:rsidR="008E2954" w:rsidRPr="008E2954" w:rsidRDefault="008E2954" w:rsidP="008E2954">
      <w:pPr>
        <w:rPr>
          <w:b/>
          <w:bCs/>
        </w:rPr>
      </w:pPr>
      <w:r w:rsidRPr="008E2954">
        <w:rPr>
          <w:b/>
          <w:bCs/>
        </w:rPr>
        <w:t xml:space="preserve">Creating </w:t>
      </w:r>
      <w:r w:rsidRPr="008E2954">
        <w:rPr>
          <w:rFonts w:ascii="Segoe UI Symbol" w:hAnsi="Segoe UI Symbol" w:cs="Segoe UI Symbol"/>
          <w:b/>
          <w:bCs/>
        </w:rPr>
        <w:t>⬢</w:t>
      </w:r>
      <w:r w:rsidRPr="008E2954">
        <w:rPr>
          <w:b/>
          <w:bCs/>
        </w:rPr>
        <w:t xml:space="preserve"> </w:t>
      </w:r>
      <w:proofErr w:type="spellStart"/>
      <w:r w:rsidRPr="008E2954">
        <w:rPr>
          <w:b/>
          <w:bCs/>
        </w:rPr>
        <w:t>saimugamovierentalservice</w:t>
      </w:r>
      <w:proofErr w:type="spellEnd"/>
      <w:r w:rsidRPr="008E2954">
        <w:rPr>
          <w:b/>
          <w:bCs/>
        </w:rPr>
        <w:t>... done</w:t>
      </w:r>
    </w:p>
    <w:p w14:paraId="13E8CB96" w14:textId="2931A614" w:rsidR="008E2954" w:rsidRDefault="008E2954" w:rsidP="008E2954">
      <w:pPr>
        <w:rPr>
          <w:b/>
          <w:bCs/>
        </w:rPr>
      </w:pPr>
      <w:r w:rsidRPr="008E2954">
        <w:rPr>
          <w:b/>
          <w:bCs/>
        </w:rPr>
        <w:t xml:space="preserve">https://saimugamovierentalservice.herokuapp.com/ | </w:t>
      </w:r>
      <w:hyperlink r:id="rId15" w:history="1">
        <w:r w:rsidRPr="00DA0C7C">
          <w:rPr>
            <w:rStyle w:val="Hyperlink"/>
            <w:b/>
            <w:bCs/>
          </w:rPr>
          <w:t>https://git.heroku.com/saimugamovierentalservice.git</w:t>
        </w:r>
      </w:hyperlink>
    </w:p>
    <w:p w14:paraId="000922BF" w14:textId="70BD2275" w:rsidR="008E2954" w:rsidRDefault="008E2954" w:rsidP="008E2954">
      <w:pPr>
        <w:rPr>
          <w:b/>
          <w:bCs/>
        </w:rPr>
      </w:pPr>
    </w:p>
    <w:p w14:paraId="30D92C71" w14:textId="77777777" w:rsidR="0028079D" w:rsidRPr="0028079D" w:rsidRDefault="0028079D" w:rsidP="0028079D">
      <w:pPr>
        <w:rPr>
          <w:b/>
          <w:bCs/>
        </w:rPr>
      </w:pPr>
      <w:r w:rsidRPr="0028079D">
        <w:rPr>
          <w:b/>
          <w:bCs/>
        </w:rPr>
        <w:lastRenderedPageBreak/>
        <w:t xml:space="preserve">C:\node </w:t>
      </w:r>
      <w:proofErr w:type="spellStart"/>
      <w:r w:rsidRPr="0028079D">
        <w:rPr>
          <w:b/>
          <w:bCs/>
        </w:rPr>
        <w:t>js</w:t>
      </w:r>
      <w:proofErr w:type="spellEnd"/>
      <w:r w:rsidRPr="0028079D">
        <w:rPr>
          <w:b/>
          <w:bCs/>
        </w:rPr>
        <w:t xml:space="preserve"> workspace\</w:t>
      </w:r>
      <w:proofErr w:type="spellStart"/>
      <w:r w:rsidRPr="0028079D">
        <w:rPr>
          <w:b/>
          <w:bCs/>
        </w:rPr>
        <w:t>HerokuDeploymentFrontEnd</w:t>
      </w:r>
      <w:proofErr w:type="spellEnd"/>
      <w:r w:rsidRPr="0028079D">
        <w:rPr>
          <w:b/>
          <w:bCs/>
        </w:rPr>
        <w:t>\</w:t>
      </w:r>
      <w:proofErr w:type="spellStart"/>
      <w:r w:rsidRPr="0028079D">
        <w:rPr>
          <w:b/>
          <w:bCs/>
        </w:rPr>
        <w:t>vidly</w:t>
      </w:r>
      <w:proofErr w:type="spellEnd"/>
      <w:r w:rsidRPr="0028079D">
        <w:rPr>
          <w:b/>
          <w:bCs/>
        </w:rPr>
        <w:t xml:space="preserve">&gt;git push </w:t>
      </w:r>
      <w:proofErr w:type="spellStart"/>
      <w:r w:rsidRPr="0028079D">
        <w:rPr>
          <w:b/>
          <w:bCs/>
        </w:rPr>
        <w:t>heroku</w:t>
      </w:r>
      <w:proofErr w:type="spellEnd"/>
      <w:r w:rsidRPr="0028079D">
        <w:rPr>
          <w:b/>
          <w:bCs/>
        </w:rPr>
        <w:t xml:space="preserve"> master</w:t>
      </w:r>
    </w:p>
    <w:p w14:paraId="168AC50B" w14:textId="77777777" w:rsidR="0028079D" w:rsidRPr="0028079D" w:rsidRDefault="0028079D" w:rsidP="0028079D">
      <w:pPr>
        <w:rPr>
          <w:b/>
          <w:bCs/>
        </w:rPr>
      </w:pPr>
      <w:r w:rsidRPr="0028079D">
        <w:rPr>
          <w:b/>
          <w:bCs/>
        </w:rPr>
        <w:t>remote: !       Your account muralikrishna2489@gmail.com does not have access to enigmatic-stream-78070.</w:t>
      </w:r>
    </w:p>
    <w:p w14:paraId="22DFD080" w14:textId="787CD699" w:rsidR="008E2954" w:rsidRDefault="0028079D" w:rsidP="0028079D">
      <w:pPr>
        <w:rPr>
          <w:b/>
          <w:bCs/>
        </w:rPr>
      </w:pPr>
      <w:r w:rsidRPr="0028079D">
        <w:rPr>
          <w:b/>
          <w:bCs/>
        </w:rPr>
        <w:t>fatal: unable to access 'https://git.heroku.com/enigmatic-stream-78070.git/': The requested URL returned error: 403</w:t>
      </w:r>
    </w:p>
    <w:p w14:paraId="6841ADBB" w14:textId="3AB2CC68" w:rsidR="00691B83" w:rsidRDefault="00691B83" w:rsidP="0028079D">
      <w:pPr>
        <w:rPr>
          <w:b/>
          <w:bCs/>
        </w:rPr>
      </w:pPr>
    </w:p>
    <w:p w14:paraId="785873B7" w14:textId="6166FBFC" w:rsidR="00691B83" w:rsidRDefault="00691B83" w:rsidP="0028079D">
      <w:pPr>
        <w:rPr>
          <w:b/>
          <w:bCs/>
        </w:rPr>
      </w:pPr>
      <w:r w:rsidRPr="00691B83">
        <w:rPr>
          <w:b/>
          <w:bCs/>
        </w:rPr>
        <w:t xml:space="preserve">PS C:\node </w:t>
      </w:r>
      <w:proofErr w:type="spellStart"/>
      <w:r w:rsidRPr="00691B83">
        <w:rPr>
          <w:b/>
          <w:bCs/>
        </w:rPr>
        <w:t>js</w:t>
      </w:r>
      <w:proofErr w:type="spellEnd"/>
      <w:r w:rsidRPr="00691B83">
        <w:rPr>
          <w:b/>
          <w:bCs/>
        </w:rPr>
        <w:t xml:space="preserve"> workspace\</w:t>
      </w:r>
      <w:proofErr w:type="spellStart"/>
      <w:r w:rsidRPr="00691B83">
        <w:rPr>
          <w:b/>
          <w:bCs/>
        </w:rPr>
        <w:t>HerokuDeploymentFrontEnd</w:t>
      </w:r>
      <w:proofErr w:type="spellEnd"/>
      <w:r w:rsidRPr="00691B83">
        <w:rPr>
          <w:b/>
          <w:bCs/>
        </w:rPr>
        <w:t>\</w:t>
      </w:r>
      <w:proofErr w:type="spellStart"/>
      <w:r w:rsidRPr="00691B83">
        <w:rPr>
          <w:b/>
          <w:bCs/>
        </w:rPr>
        <w:t>vidly</w:t>
      </w:r>
      <w:proofErr w:type="spellEnd"/>
      <w:r w:rsidRPr="00691B83">
        <w:rPr>
          <w:b/>
          <w:bCs/>
        </w:rPr>
        <w:t xml:space="preserve">&gt; </w:t>
      </w:r>
      <w:proofErr w:type="spellStart"/>
      <w:r w:rsidRPr="00691B83">
        <w:rPr>
          <w:b/>
          <w:bCs/>
        </w:rPr>
        <w:t>heroku</w:t>
      </w:r>
      <w:proofErr w:type="spellEnd"/>
      <w:r w:rsidRPr="00691B83">
        <w:rPr>
          <w:b/>
          <w:bCs/>
        </w:rPr>
        <w:t xml:space="preserve"> create </w:t>
      </w:r>
      <w:proofErr w:type="spellStart"/>
      <w:r w:rsidRPr="00691B83">
        <w:rPr>
          <w:b/>
          <w:bCs/>
        </w:rPr>
        <w:t>saimugamovieparadise</w:t>
      </w:r>
      <w:proofErr w:type="spellEnd"/>
      <w:r w:rsidRPr="00691B83">
        <w:rPr>
          <w:b/>
          <w:bCs/>
        </w:rPr>
        <w:t xml:space="preserve"> --</w:t>
      </w:r>
      <w:proofErr w:type="spellStart"/>
      <w:r w:rsidRPr="00691B83">
        <w:rPr>
          <w:b/>
          <w:bCs/>
        </w:rPr>
        <w:t>buildpack</w:t>
      </w:r>
      <w:proofErr w:type="spellEnd"/>
      <w:r w:rsidRPr="00691B83">
        <w:rPr>
          <w:b/>
          <w:bCs/>
        </w:rPr>
        <w:t xml:space="preserve"> </w:t>
      </w:r>
      <w:hyperlink r:id="rId16" w:history="1">
        <w:r w:rsidR="00157C5D" w:rsidRPr="0023576E">
          <w:rPr>
            <w:rStyle w:val="Hyperlink"/>
            <w:b/>
            <w:bCs/>
          </w:rPr>
          <w:t>https://github.com/mars/create-react-app-buildpack</w:t>
        </w:r>
      </w:hyperlink>
    </w:p>
    <w:p w14:paraId="0C9F4B9E" w14:textId="46DDD18E" w:rsidR="00157C5D" w:rsidRDefault="00157C5D" w:rsidP="0028079D">
      <w:pPr>
        <w:rPr>
          <w:b/>
          <w:bCs/>
        </w:rPr>
      </w:pPr>
    </w:p>
    <w:p w14:paraId="46BD1AB7" w14:textId="5FB6A80F" w:rsidR="00157C5D" w:rsidRDefault="00157C5D" w:rsidP="0028079D">
      <w:pPr>
        <w:rPr>
          <w:b/>
          <w:bCs/>
        </w:rPr>
      </w:pPr>
    </w:p>
    <w:p w14:paraId="7D5A2F85" w14:textId="2DD5B646" w:rsidR="00157C5D" w:rsidRDefault="00157C5D" w:rsidP="0028079D">
      <w:pPr>
        <w:rPr>
          <w:b/>
          <w:bCs/>
        </w:rPr>
      </w:pPr>
      <w:proofErr w:type="spellStart"/>
      <w:r>
        <w:rPr>
          <w:b/>
          <w:bCs/>
        </w:rPr>
        <w:t>Okta</w:t>
      </w:r>
      <w:proofErr w:type="spellEnd"/>
      <w:r>
        <w:rPr>
          <w:b/>
          <w:bCs/>
        </w:rPr>
        <w:t xml:space="preserve"> :</w:t>
      </w:r>
    </w:p>
    <w:p w14:paraId="7ABE6049" w14:textId="7480CDF2" w:rsidR="00157C5D" w:rsidRDefault="00157C5D" w:rsidP="0028079D">
      <w:pPr>
        <w:rPr>
          <w:b/>
          <w:bCs/>
        </w:rPr>
      </w:pPr>
    </w:p>
    <w:p w14:paraId="0C69BFD1" w14:textId="090C32A9" w:rsidR="00157C5D" w:rsidRDefault="00157C5D" w:rsidP="0028079D">
      <w:pPr>
        <w:rPr>
          <w:b/>
          <w:bCs/>
        </w:rPr>
      </w:pPr>
      <w:r>
        <w:rPr>
          <w:b/>
          <w:bCs/>
        </w:rPr>
        <w:t xml:space="preserve">Client id : </w:t>
      </w:r>
      <w:r w:rsidRPr="00157C5D">
        <w:rPr>
          <w:b/>
          <w:bCs/>
        </w:rPr>
        <w:t>0oa1ecq8uvbAgmkJR357</w:t>
      </w:r>
    </w:p>
    <w:p w14:paraId="3400409B" w14:textId="08BB5187" w:rsidR="006258FF" w:rsidRDefault="006258FF" w:rsidP="0028079D">
      <w:pPr>
        <w:rPr>
          <w:b/>
          <w:bCs/>
        </w:rPr>
      </w:pPr>
    </w:p>
    <w:p w14:paraId="15336C02" w14:textId="1BB5F751" w:rsidR="006258FF" w:rsidRDefault="00D81557" w:rsidP="0028079D">
      <w:hyperlink r:id="rId17" w:history="1">
        <w:r w:rsidR="006258FF">
          <w:rPr>
            <w:rStyle w:val="Hyperlink"/>
          </w:rPr>
          <w:t>https://dev-731556-admin.okta.com</w:t>
        </w:r>
      </w:hyperlink>
    </w:p>
    <w:p w14:paraId="2EDDAB27" w14:textId="08FBD103" w:rsidR="003305B5" w:rsidRDefault="003305B5" w:rsidP="0028079D"/>
    <w:p w14:paraId="7474E6AE" w14:textId="77777777" w:rsidR="003305B5" w:rsidRPr="003305B5" w:rsidRDefault="003305B5" w:rsidP="003305B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lang w:bidi="ta-IN"/>
        </w:rPr>
      </w:pPr>
      <w:proofErr w:type="spellStart"/>
      <w:r w:rsidRPr="003305B5">
        <w:rPr>
          <w:rFonts w:ascii="Courier New" w:eastAsia="Times New Roman" w:hAnsi="Courier New" w:cs="Courier New"/>
          <w:color w:val="3D3D3D"/>
          <w:lang w:bidi="ta-IN"/>
        </w:rPr>
        <w:t>npm</w:t>
      </w:r>
      <w:proofErr w:type="spellEnd"/>
      <w:r w:rsidRPr="003305B5">
        <w:rPr>
          <w:rFonts w:ascii="Courier New" w:eastAsia="Times New Roman" w:hAnsi="Courier New" w:cs="Courier New"/>
          <w:color w:val="3D3D3D"/>
          <w:lang w:bidi="ta-IN"/>
        </w:rPr>
        <w:t xml:space="preserve"> </w:t>
      </w:r>
      <w:r w:rsidRPr="003305B5">
        <w:rPr>
          <w:rFonts w:ascii="Courier New" w:eastAsia="Times New Roman" w:hAnsi="Courier New" w:cs="Courier New"/>
          <w:color w:val="115D8B"/>
          <w:lang w:bidi="ta-IN"/>
        </w:rPr>
        <w:t>install</w:t>
      </w:r>
      <w:r w:rsidRPr="003305B5">
        <w:rPr>
          <w:rFonts w:ascii="Courier New" w:eastAsia="Times New Roman" w:hAnsi="Courier New" w:cs="Courier New"/>
          <w:color w:val="3D3D3D"/>
          <w:lang w:bidi="ta-IN"/>
        </w:rPr>
        <w:t xml:space="preserve"> @</w:t>
      </w:r>
      <w:proofErr w:type="spellStart"/>
      <w:r w:rsidRPr="003305B5">
        <w:rPr>
          <w:rFonts w:ascii="Courier New" w:eastAsia="Times New Roman" w:hAnsi="Courier New" w:cs="Courier New"/>
          <w:color w:val="3D3D3D"/>
          <w:lang w:bidi="ta-IN"/>
        </w:rPr>
        <w:t>okta</w:t>
      </w:r>
      <w:proofErr w:type="spellEnd"/>
      <w:r w:rsidRPr="003305B5">
        <w:rPr>
          <w:rFonts w:ascii="Courier New" w:eastAsia="Times New Roman" w:hAnsi="Courier New" w:cs="Courier New"/>
          <w:color w:val="3D3D3D"/>
          <w:lang w:bidi="ta-IN"/>
        </w:rPr>
        <w:t>/</w:t>
      </w:r>
      <w:proofErr w:type="spellStart"/>
      <w:r w:rsidRPr="003305B5">
        <w:rPr>
          <w:rFonts w:ascii="Courier New" w:eastAsia="Times New Roman" w:hAnsi="Courier New" w:cs="Courier New"/>
          <w:color w:val="3D3D3D"/>
          <w:lang w:bidi="ta-IN"/>
        </w:rPr>
        <w:t>okta</w:t>
      </w:r>
      <w:proofErr w:type="spellEnd"/>
      <w:r w:rsidRPr="003305B5">
        <w:rPr>
          <w:rFonts w:ascii="Courier New" w:eastAsia="Times New Roman" w:hAnsi="Courier New" w:cs="Courier New"/>
          <w:color w:val="3D3D3D"/>
          <w:lang w:bidi="ta-IN"/>
        </w:rPr>
        <w:t>-react react-router-</w:t>
      </w:r>
      <w:proofErr w:type="spellStart"/>
      <w:r w:rsidRPr="003305B5">
        <w:rPr>
          <w:rFonts w:ascii="Courier New" w:eastAsia="Times New Roman" w:hAnsi="Courier New" w:cs="Courier New"/>
          <w:color w:val="3D3D3D"/>
          <w:lang w:bidi="ta-IN"/>
        </w:rPr>
        <w:t>dom</w:t>
      </w:r>
      <w:proofErr w:type="spellEnd"/>
      <w:r w:rsidRPr="003305B5">
        <w:rPr>
          <w:rFonts w:ascii="Courier New" w:eastAsia="Times New Roman" w:hAnsi="Courier New" w:cs="Courier New"/>
          <w:color w:val="3D3D3D"/>
          <w:lang w:bidi="ta-IN"/>
        </w:rPr>
        <w:t xml:space="preserve"> </w:t>
      </w:r>
      <w:r w:rsidRPr="003305B5">
        <w:rPr>
          <w:rFonts w:ascii="Courier New" w:eastAsia="Times New Roman" w:hAnsi="Courier New" w:cs="Courier New"/>
          <w:color w:val="115D8B"/>
          <w:lang w:bidi="ta-IN"/>
        </w:rPr>
        <w:t>--save</w:t>
      </w:r>
    </w:p>
    <w:p w14:paraId="3F8E0B66" w14:textId="765B17DC" w:rsidR="003305B5" w:rsidRDefault="003305B5" w:rsidP="0028079D">
      <w:pPr>
        <w:rPr>
          <w:b/>
          <w:bCs/>
        </w:rPr>
      </w:pPr>
    </w:p>
    <w:p w14:paraId="1FAF47F6" w14:textId="5B3E8C55" w:rsidR="0004541F" w:rsidRDefault="0004541F" w:rsidP="0028079D">
      <w:pPr>
        <w:rPr>
          <w:b/>
          <w:bCs/>
        </w:rPr>
      </w:pPr>
      <w:r>
        <w:rPr>
          <w:b/>
          <w:bCs/>
        </w:rPr>
        <w:t xml:space="preserve">To connect to a different Port use below </w:t>
      </w:r>
    </w:p>
    <w:p w14:paraId="2491CB69" w14:textId="77777777" w:rsidR="0004541F" w:rsidRPr="0004541F" w:rsidRDefault="0004541F" w:rsidP="0004541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bidi="ta-IN"/>
        </w:rPr>
      </w:pPr>
      <w:r w:rsidRPr="0004541F">
        <w:rPr>
          <w:rFonts w:ascii="Consolas" w:eastAsia="Times New Roman" w:hAnsi="Consolas" w:cs="Times New Roman"/>
          <w:color w:val="89DDFF"/>
          <w:sz w:val="21"/>
          <w:szCs w:val="21"/>
          <w:lang w:bidi="ta-IN"/>
        </w:rPr>
        <w:t>"</w:t>
      </w:r>
      <w:r w:rsidRPr="0004541F">
        <w:rPr>
          <w:rFonts w:ascii="Consolas" w:eastAsia="Times New Roman" w:hAnsi="Consolas" w:cs="Times New Roman"/>
          <w:color w:val="FFCB6B"/>
          <w:sz w:val="21"/>
          <w:szCs w:val="21"/>
          <w:lang w:bidi="ta-IN"/>
        </w:rPr>
        <w:t>start</w:t>
      </w:r>
      <w:r w:rsidRPr="0004541F">
        <w:rPr>
          <w:rFonts w:ascii="Consolas" w:eastAsia="Times New Roman" w:hAnsi="Consolas" w:cs="Times New Roman"/>
          <w:color w:val="89DDFF"/>
          <w:sz w:val="21"/>
          <w:szCs w:val="21"/>
          <w:lang w:bidi="ta-IN"/>
        </w:rPr>
        <w:t>":</w:t>
      </w:r>
      <w:r w:rsidRPr="0004541F">
        <w:rPr>
          <w:rFonts w:ascii="Consolas" w:eastAsia="Times New Roman" w:hAnsi="Consolas" w:cs="Times New Roman"/>
          <w:color w:val="A6ACCD"/>
          <w:sz w:val="21"/>
          <w:szCs w:val="21"/>
          <w:lang w:bidi="ta-IN"/>
        </w:rPr>
        <w:t> </w:t>
      </w:r>
      <w:r w:rsidRPr="0004541F">
        <w:rPr>
          <w:rFonts w:ascii="Consolas" w:eastAsia="Times New Roman" w:hAnsi="Consolas" w:cs="Times New Roman"/>
          <w:color w:val="89DDFF"/>
          <w:sz w:val="21"/>
          <w:szCs w:val="21"/>
          <w:lang w:bidi="ta-IN"/>
        </w:rPr>
        <w:t>"</w:t>
      </w:r>
      <w:r w:rsidRPr="0004541F">
        <w:rPr>
          <w:rFonts w:ascii="Consolas" w:eastAsia="Times New Roman" w:hAnsi="Consolas" w:cs="Times New Roman"/>
          <w:color w:val="C3E88D"/>
          <w:sz w:val="21"/>
          <w:szCs w:val="21"/>
          <w:lang w:bidi="ta-IN"/>
        </w:rPr>
        <w:t>set PORT=3006 &amp;&amp; react-scripts start</w:t>
      </w:r>
      <w:r w:rsidRPr="0004541F">
        <w:rPr>
          <w:rFonts w:ascii="Consolas" w:eastAsia="Times New Roman" w:hAnsi="Consolas" w:cs="Times New Roman"/>
          <w:color w:val="89DDFF"/>
          <w:sz w:val="21"/>
          <w:szCs w:val="21"/>
          <w:lang w:bidi="ta-IN"/>
        </w:rPr>
        <w:t>",</w:t>
      </w:r>
    </w:p>
    <w:p w14:paraId="099A7DE3" w14:textId="77777777" w:rsidR="0004541F" w:rsidRPr="002C1A9E" w:rsidRDefault="0004541F" w:rsidP="0028079D">
      <w:pPr>
        <w:rPr>
          <w:b/>
          <w:bCs/>
        </w:rPr>
      </w:pPr>
      <w:bookmarkStart w:id="0" w:name="_GoBack"/>
      <w:bookmarkEnd w:id="0"/>
    </w:p>
    <w:sectPr w:rsidR="0004541F" w:rsidRPr="002C1A9E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DE7D6" w14:textId="77777777" w:rsidR="00D81557" w:rsidRDefault="00D81557" w:rsidP="00524988">
      <w:pPr>
        <w:spacing w:after="0" w:line="240" w:lineRule="auto"/>
      </w:pPr>
      <w:r>
        <w:separator/>
      </w:r>
    </w:p>
  </w:endnote>
  <w:endnote w:type="continuationSeparator" w:id="0">
    <w:p w14:paraId="5F1B0C26" w14:textId="77777777" w:rsidR="00D81557" w:rsidRDefault="00D81557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3100F" w14:textId="77777777" w:rsidR="00D81557" w:rsidRDefault="00D81557" w:rsidP="00524988">
      <w:pPr>
        <w:spacing w:after="0" w:line="240" w:lineRule="auto"/>
      </w:pPr>
      <w:r>
        <w:separator/>
      </w:r>
    </w:p>
  </w:footnote>
  <w:footnote w:type="continuationSeparator" w:id="0">
    <w:p w14:paraId="53B504C2" w14:textId="77777777" w:rsidR="00D81557" w:rsidRDefault="00D81557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EB"/>
    <w:rsid w:val="00044941"/>
    <w:rsid w:val="0004541F"/>
    <w:rsid w:val="00065729"/>
    <w:rsid w:val="00076856"/>
    <w:rsid w:val="00097C80"/>
    <w:rsid w:val="000B5E6F"/>
    <w:rsid w:val="000F27E8"/>
    <w:rsid w:val="000F56FB"/>
    <w:rsid w:val="00151A42"/>
    <w:rsid w:val="00157C5D"/>
    <w:rsid w:val="00195901"/>
    <w:rsid w:val="001B1940"/>
    <w:rsid w:val="001E3ADA"/>
    <w:rsid w:val="001E4779"/>
    <w:rsid w:val="001F7495"/>
    <w:rsid w:val="00221100"/>
    <w:rsid w:val="002261A4"/>
    <w:rsid w:val="0028079D"/>
    <w:rsid w:val="002914C5"/>
    <w:rsid w:val="002C1A9E"/>
    <w:rsid w:val="002F1EA7"/>
    <w:rsid w:val="003169C1"/>
    <w:rsid w:val="003305B5"/>
    <w:rsid w:val="003968C6"/>
    <w:rsid w:val="003E7DB0"/>
    <w:rsid w:val="00432A3E"/>
    <w:rsid w:val="0044090A"/>
    <w:rsid w:val="00481FAD"/>
    <w:rsid w:val="00483FFD"/>
    <w:rsid w:val="004A4254"/>
    <w:rsid w:val="005244D5"/>
    <w:rsid w:val="00524988"/>
    <w:rsid w:val="00546097"/>
    <w:rsid w:val="005518DA"/>
    <w:rsid w:val="00563FE4"/>
    <w:rsid w:val="005733DE"/>
    <w:rsid w:val="00575138"/>
    <w:rsid w:val="00575C9D"/>
    <w:rsid w:val="00577522"/>
    <w:rsid w:val="005854E9"/>
    <w:rsid w:val="006021E5"/>
    <w:rsid w:val="00611945"/>
    <w:rsid w:val="006147CF"/>
    <w:rsid w:val="006258FF"/>
    <w:rsid w:val="00635D86"/>
    <w:rsid w:val="00642D68"/>
    <w:rsid w:val="00662BE3"/>
    <w:rsid w:val="00691B83"/>
    <w:rsid w:val="00706E33"/>
    <w:rsid w:val="007350EC"/>
    <w:rsid w:val="00740864"/>
    <w:rsid w:val="00783197"/>
    <w:rsid w:val="007E56B2"/>
    <w:rsid w:val="007F61A9"/>
    <w:rsid w:val="00874AA1"/>
    <w:rsid w:val="008A609C"/>
    <w:rsid w:val="008D2E8A"/>
    <w:rsid w:val="008E2954"/>
    <w:rsid w:val="008F12D5"/>
    <w:rsid w:val="009563BC"/>
    <w:rsid w:val="00987536"/>
    <w:rsid w:val="009E3645"/>
    <w:rsid w:val="00A5661A"/>
    <w:rsid w:val="00A931BC"/>
    <w:rsid w:val="00B220CE"/>
    <w:rsid w:val="00B25FAC"/>
    <w:rsid w:val="00B370D8"/>
    <w:rsid w:val="00BB0776"/>
    <w:rsid w:val="00C65AC4"/>
    <w:rsid w:val="00C756F9"/>
    <w:rsid w:val="00C818EF"/>
    <w:rsid w:val="00CC46EB"/>
    <w:rsid w:val="00CD2D36"/>
    <w:rsid w:val="00D81557"/>
    <w:rsid w:val="00DA5C31"/>
    <w:rsid w:val="00DD00E0"/>
    <w:rsid w:val="00E17CA1"/>
    <w:rsid w:val="00F61233"/>
    <w:rsid w:val="00F63C1D"/>
    <w:rsid w:val="00F91318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1ED4E"/>
  <w15:chartTrackingRefBased/>
  <w15:docId w15:val="{30EE2B21-978C-4874-A7B6-89081399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C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C1D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740864"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40864"/>
    <w:rPr>
      <w:rFonts w:eastAsiaTheme="minorEastAsia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5B5"/>
    <w:rPr>
      <w:rFonts w:ascii="Courier New" w:eastAsia="Times New Roman" w:hAnsi="Courier New" w:cs="Courier New"/>
      <w:sz w:val="20"/>
      <w:szCs w:val="20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3305B5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3305B5"/>
  </w:style>
  <w:style w:type="character" w:customStyle="1" w:styleId="nt">
    <w:name w:val="nt"/>
    <w:basedOn w:val="DefaultParagraphFont"/>
    <w:rsid w:val="00330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mars/create-react-app-buildpack.gi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aimuga.herokuapp.com/api/genres" TargetMode="External"/><Relationship Id="rId17" Type="http://schemas.openxmlformats.org/officeDocument/2006/relationships/hyperlink" Target="https://dev-731556-admin.okta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ars/create-react-app-buildpac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.heroku.com/saimuga.git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.heroku.com/saimugamovierentalservice.git" TargetMode="External"/><Relationship Id="rId10" Type="http://schemas.openxmlformats.org/officeDocument/2006/relationships/hyperlink" Target="mailto:create-react-app@1.5.2" TargetMode="Externa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aimugaapi.herokuapp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ral\AppData\Local\Packages\Microsoft.Office.Desktop_8wekyb3d8bbwe\LocalCache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DCCD2E3E7046B997C3A0CCE2ADE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541D3-60FC-4968-8874-7697E7F88C22}"/>
      </w:docPartPr>
      <w:docPartBody>
        <w:p w:rsidR="00784E6F" w:rsidRDefault="00E32ABA">
          <w:pPr>
            <w:pStyle w:val="7DDCCD2E3E7046B997C3A0CCE2ADEC6E"/>
          </w:pPr>
          <w:r w:rsidRPr="00874AA1">
            <w:t>Project Based Learning:</w:t>
          </w:r>
        </w:p>
      </w:docPartBody>
    </w:docPart>
    <w:docPart>
      <w:docPartPr>
        <w:name w:val="7BDFF78A9F7A4058B4BA59FFD21C0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4E7E4-A4E8-49C1-B2F8-20CD0FDF9EF9}"/>
      </w:docPartPr>
      <w:docPartBody>
        <w:p w:rsidR="00784E6F" w:rsidRDefault="00E32ABA">
          <w:pPr>
            <w:pStyle w:val="7BDFF78A9F7A4058B4BA59FFD21C0A2F"/>
          </w:pPr>
          <w:r w:rsidRPr="00874AA1">
            <w:t>Project Overview:</w:t>
          </w:r>
        </w:p>
      </w:docPartBody>
    </w:docPart>
    <w:docPart>
      <w:docPartPr>
        <w:name w:val="200DC17C40DE4533836650E35C3C2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CDFE9-78F2-4D92-B788-8491107B3972}"/>
      </w:docPartPr>
      <w:docPartBody>
        <w:p w:rsidR="00784E6F" w:rsidRDefault="00E32ABA">
          <w:pPr>
            <w:pStyle w:val="200DC17C40DE4533836650E35C3C2819"/>
          </w:pPr>
          <w:r w:rsidRPr="00874AA1">
            <w:t>List objectives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BA"/>
    <w:rsid w:val="00037FA0"/>
    <w:rsid w:val="003B7752"/>
    <w:rsid w:val="00525FA7"/>
    <w:rsid w:val="00784E6F"/>
    <w:rsid w:val="007D4933"/>
    <w:rsid w:val="00813575"/>
    <w:rsid w:val="00AB1270"/>
    <w:rsid w:val="00E32ABA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DCCD2E3E7046B997C3A0CCE2ADEC6E">
    <w:name w:val="7DDCCD2E3E7046B997C3A0CCE2ADEC6E"/>
  </w:style>
  <w:style w:type="paragraph" w:customStyle="1" w:styleId="DB2D567E255F43E0BBF9C39E9A70AEED">
    <w:name w:val="DB2D567E255F43E0BBF9C39E9A70AEED"/>
  </w:style>
  <w:style w:type="paragraph" w:customStyle="1" w:styleId="7BDFF78A9F7A4058B4BA59FFD21C0A2F">
    <w:name w:val="7BDFF78A9F7A4058B4BA59FFD21C0A2F"/>
  </w:style>
  <w:style w:type="paragraph" w:customStyle="1" w:styleId="FC9B81EF21A0465888BFF4C4EF16710B">
    <w:name w:val="FC9B81EF21A0465888BFF4C4EF16710B"/>
  </w:style>
  <w:style w:type="paragraph" w:customStyle="1" w:styleId="11629451219C4715BDA199D6BB7AB917">
    <w:name w:val="11629451219C4715BDA199D6BB7AB917"/>
  </w:style>
  <w:style w:type="paragraph" w:customStyle="1" w:styleId="B97CF63A381B4BB8B7A01BECB9604232">
    <w:name w:val="B97CF63A381B4BB8B7A01BECB9604232"/>
  </w:style>
  <w:style w:type="paragraph" w:customStyle="1" w:styleId="25FFD10CFDEF40E7A3E78EA99F7BE050">
    <w:name w:val="25FFD10CFDEF40E7A3E78EA99F7BE050"/>
  </w:style>
  <w:style w:type="paragraph" w:customStyle="1" w:styleId="9F9D97B4498B4D6AA8506E221A8BD937">
    <w:name w:val="9F9D97B4498B4D6AA8506E221A8BD937"/>
  </w:style>
  <w:style w:type="paragraph" w:customStyle="1" w:styleId="0F4B9A51FB8A4BB696278B1E41485734">
    <w:name w:val="0F4B9A51FB8A4BB696278B1E41485734"/>
  </w:style>
  <w:style w:type="paragraph" w:customStyle="1" w:styleId="76D347AF69B045CA81BBAF2353553757">
    <w:name w:val="76D347AF69B045CA81BBAF2353553757"/>
  </w:style>
  <w:style w:type="paragraph" w:customStyle="1" w:styleId="B2AD0DD657EF4C219624AFABD3AE375E">
    <w:name w:val="B2AD0DD657EF4C219624AFABD3AE375E"/>
  </w:style>
  <w:style w:type="paragraph" w:customStyle="1" w:styleId="200DC17C40DE4533836650E35C3C2819">
    <w:name w:val="200DC17C40DE4533836650E35C3C2819"/>
  </w:style>
  <w:style w:type="paragraph" w:customStyle="1" w:styleId="52F032204E5747CE900357B240A5048B">
    <w:name w:val="52F032204E5747CE900357B240A5048B"/>
  </w:style>
  <w:style w:type="paragraph" w:customStyle="1" w:styleId="76C26046966B422A9FE25F5CB4181175">
    <w:name w:val="76C26046966B422A9FE25F5CB4181175"/>
  </w:style>
  <w:style w:type="paragraph" w:customStyle="1" w:styleId="569123CA0F104FD796EC75F4982910E6">
    <w:name w:val="569123CA0F104FD796EC75F4982910E6"/>
  </w:style>
  <w:style w:type="paragraph" w:customStyle="1" w:styleId="3C640E6A636C4B0A8EDA7DC5CAE1279C">
    <w:name w:val="3C640E6A636C4B0A8EDA7DC5CAE1279C"/>
  </w:style>
  <w:style w:type="paragraph" w:customStyle="1" w:styleId="A7DF516D653D4514A8069EC75E809246">
    <w:name w:val="A7DF516D653D4514A8069EC75E809246"/>
  </w:style>
  <w:style w:type="paragraph" w:customStyle="1" w:styleId="8627CF87F93948119925FC8874FA42C6">
    <w:name w:val="8627CF87F93948119925FC8874FA42C6"/>
  </w:style>
  <w:style w:type="paragraph" w:customStyle="1" w:styleId="2DAA8BA81B404A6CBA13B3A241EF294F">
    <w:name w:val="2DAA8BA81B404A6CBA13B3A241EF294F"/>
  </w:style>
  <w:style w:type="paragraph" w:customStyle="1" w:styleId="45F44DA261214534A3A503D231C79221">
    <w:name w:val="45F44DA261214534A3A503D231C79221"/>
  </w:style>
  <w:style w:type="paragraph" w:customStyle="1" w:styleId="CCC8D43399574EB990E7000BC166801C">
    <w:name w:val="CCC8D43399574EB990E7000BC166801C"/>
  </w:style>
  <w:style w:type="paragraph" w:customStyle="1" w:styleId="30A73B60597E49D58F38CEB7F1CEA2AA">
    <w:name w:val="30A73B60597E49D58F38CEB7F1CEA2AA"/>
  </w:style>
  <w:style w:type="paragraph" w:customStyle="1" w:styleId="FB680DE8DD7B466DBF6BE9D63E3081D2">
    <w:name w:val="FB680DE8DD7B466DBF6BE9D63E3081D2"/>
  </w:style>
  <w:style w:type="paragraph" w:customStyle="1" w:styleId="2BA1EBB31D5E46219B376480ECA7B725">
    <w:name w:val="2BA1EBB31D5E46219B376480ECA7B725"/>
  </w:style>
  <w:style w:type="paragraph" w:customStyle="1" w:styleId="AB3C9A83A3034BA69BB12A778B5F9BE8">
    <w:name w:val="AB3C9A83A3034BA69BB12A778B5F9BE8"/>
  </w:style>
  <w:style w:type="paragraph" w:customStyle="1" w:styleId="5AA72A16A3D746CCBEB1454229B29E8F">
    <w:name w:val="5AA72A16A3D746CCBEB1454229B29E8F"/>
  </w:style>
  <w:style w:type="paragraph" w:customStyle="1" w:styleId="1E55EC53F6544D1FA15BE0E1546A58AE">
    <w:name w:val="1E55EC53F6544D1FA15BE0E1546A58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2686</TotalTime>
  <Pages>5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</dc:creator>
  <cp:keywords/>
  <dc:description/>
  <cp:lastModifiedBy>Murali srinivasan</cp:lastModifiedBy>
  <cp:revision>71</cp:revision>
  <dcterms:created xsi:type="dcterms:W3CDTF">2019-09-07T14:57:00Z</dcterms:created>
  <dcterms:modified xsi:type="dcterms:W3CDTF">2019-10-13T18:45:00Z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